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9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600"/>
        <w:gridCol w:w="358"/>
        <w:gridCol w:w="1972"/>
        <w:gridCol w:w="2689"/>
        <w:gridCol w:w="448"/>
        <w:gridCol w:w="1972"/>
      </w:tblGrid>
      <w:tr w:rsidR="000C2E73" w14:paraId="5EEF9FE3" w14:textId="77777777" w:rsidTr="00775605">
        <w:trPr>
          <w:trHeight w:val="460"/>
        </w:trPr>
        <w:tc>
          <w:tcPr>
            <w:tcW w:w="2600" w:type="dxa"/>
            <w:vAlign w:val="center"/>
          </w:tcPr>
          <w:p w14:paraId="6E6F558E" w14:textId="77777777" w:rsidR="000C2E73" w:rsidRDefault="000C2E73" w:rsidP="000C2E73">
            <w:pPr>
              <w:pStyle w:val="NoSpacing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358" w:type="dxa"/>
            <w:vAlign w:val="center"/>
          </w:tcPr>
          <w:p w14:paraId="403208A5" w14:textId="77777777"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1972" w:type="dxa"/>
            <w:vAlign w:val="center"/>
          </w:tcPr>
          <w:p w14:paraId="5A8276AF" w14:textId="77777777" w:rsidR="000C2E73" w:rsidRDefault="000C2E73" w:rsidP="000C2E73">
            <w:pPr>
              <w:pStyle w:val="NoSpacing"/>
              <w:rPr>
                <w:color w:val="000000" w:themeColor="text1"/>
                <w:sz w:val="24"/>
              </w:rPr>
            </w:pPr>
          </w:p>
        </w:tc>
        <w:tc>
          <w:tcPr>
            <w:tcW w:w="2689" w:type="dxa"/>
            <w:vAlign w:val="center"/>
          </w:tcPr>
          <w:p w14:paraId="5A10021F" w14:textId="77777777" w:rsidR="000C2E73" w:rsidRPr="005F3DB4" w:rsidRDefault="000C2E73" w:rsidP="000C2E73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332E4457" w14:textId="77777777"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1972" w:type="dxa"/>
            <w:vAlign w:val="center"/>
          </w:tcPr>
          <w:p w14:paraId="110098B9" w14:textId="77777777" w:rsidR="000C2E73" w:rsidRDefault="000C2E73" w:rsidP="000C2E73">
            <w:pPr>
              <w:pStyle w:val="NoSpacing"/>
              <w:rPr>
                <w:color w:val="000000" w:themeColor="text1"/>
                <w:sz w:val="24"/>
              </w:rPr>
            </w:pPr>
          </w:p>
        </w:tc>
      </w:tr>
      <w:tr w:rsidR="000C2E73" w14:paraId="31FF75B0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29D5A786" w14:textId="30F57FDC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206116552"/>
                <w:picture/>
              </w:sdtPr>
              <w:sdtEndPr/>
              <w:sdtContent>
                <w:r w:rsid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5536E21A" wp14:editId="7FA3D5D9">
                          <wp:extent cx="927735" cy="997585"/>
                          <wp:effectExtent l="0" t="0" r="0" b="0"/>
                          <wp:docPr id="21" name="Group 21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-1"/>
                                    <a:chExt cx="927997" cy="997585"/>
                                  </a:xfrm>
                                </wpg:grpSpPr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" name="Picture 4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5" name="Text Box 9"/>
                                  <wps:cNvSpPr txBox="1"/>
                                  <wps:spPr>
                                    <a:xfrm rot="14708571">
                                      <a:off x="-33655" y="40322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7346C2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536E21A" id="Group 21" o:spid="_x0000_s1026" style="width:73.05pt;height:78.55pt;mso-position-horizontal-relative:char;mso-position-vertical-relative:line" coordorigin="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">
                          <v:oval id="Oval 2" o:spid="_x0000_s102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3" o:spid="_x0000_s102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4" o:spid="_x0000_s102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">
                            <v:imagedata r:id="rId12" o:title="A picture containing baseball&#10;&#10;Description automatically generated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3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" filled="f" stroked="f" strokeweight=".5pt">
                            <v:textbox>
                              <w:txbxContent>
                                <w:p w14:paraId="6C7346C2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04889447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23478F" wp14:editId="497CFA10">
                  <wp:extent cx="115569" cy="115559"/>
                  <wp:effectExtent l="0" t="0" r="0" b="0"/>
                  <wp:docPr id="32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bottom"/>
          </w:tcPr>
          <w:p w14:paraId="06AD1E0B" w14:textId="21A511F0" w:rsidR="000C2E73" w:rsidRPr="00CD41EF" w:rsidRDefault="00CD41EF" w:rsidP="000C7059">
            <w:pPr>
              <w:pStyle w:val="Name"/>
            </w:pPr>
            <w:r>
              <w:t xml:space="preserve">Bishnu Bhujel Owner </w:t>
            </w:r>
          </w:p>
        </w:tc>
        <w:tc>
          <w:tcPr>
            <w:tcW w:w="2689" w:type="dxa"/>
            <w:vMerge w:val="restart"/>
            <w:vAlign w:val="center"/>
          </w:tcPr>
          <w:p w14:paraId="3A6652F4" w14:textId="5417AD90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017350064"/>
                <w:picture/>
              </w:sdtPr>
              <w:sdtEndPr/>
              <w:sdtContent>
                <w:r w:rsidR="001F155B"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2B6A46B4" wp14:editId="2727359E">
                          <wp:extent cx="927735" cy="997585"/>
                          <wp:effectExtent l="0" t="0" r="0" b="0"/>
                          <wp:docPr id="14" name="Group 14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15" name="Oval 15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Oval 16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8" name="Picture 18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19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AE0901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B6A46B4" id="Group 14" o:spid="_x0000_s103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">
                          <v:oval id="Oval 15" o:spid="_x0000_s103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16" o:spid="_x0000_s103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" fillcolor="black [3200]" strokecolor="white [3201]" strokeweight="1.5pt">
                            <v:stroke joinstyle="miter"/>
                          </v:oval>
                          <v:shape id="Picture 18" o:spid="_x0000_s103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3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" filled="f" stroked="f" strokeweight=".5pt">
                            <v:textbox>
                              <w:txbxContent>
                                <w:p w14:paraId="63AE0901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02893502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F53640F" wp14:editId="2D326FD6">
                  <wp:extent cx="115569" cy="115559"/>
                  <wp:effectExtent l="0" t="0" r="0" b="0"/>
                  <wp:docPr id="1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auto"/>
              <w:kern w:val="0"/>
              <w14:ligatures w14:val="none"/>
            </w:rPr>
            <w:alias w:val="Your Name"/>
            <w:tag w:val="Your Name"/>
            <w:id w:val="738219858"/>
            <w:placeholder>
              <w:docPart w:val="D2FA1E0D5D3A478A873309F1EA407FA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64C34373" w14:textId="60572C06" w:rsidR="000C2E73" w:rsidRDefault="005D73E7" w:rsidP="006E7E9B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77B9C338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3052A26D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6D2DFFF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F93D29" wp14:editId="2EAC0E42">
                  <wp:extent cx="115569" cy="115559"/>
                  <wp:effectExtent l="0" t="0" r="0" b="0"/>
                  <wp:docPr id="33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8C2AFA8" w14:textId="400755CC" w:rsidR="000C2E73" w:rsidRPr="005F3DB4" w:rsidRDefault="00CD7FCB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866720230"/>
                <w:placeholder>
                  <w:docPart w:val="D09E18E97298441D988E04DD2A2F012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7FD98796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5733713D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9ABD4F2" wp14:editId="7014FFA8">
                  <wp:extent cx="115569" cy="115559"/>
                  <wp:effectExtent l="0" t="0" r="0" b="0"/>
                  <wp:docPr id="44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B8C12CA" w14:textId="03082399" w:rsidR="000C2E73" w:rsidRDefault="00CD7FCB" w:rsidP="000C2E73">
            <w:pPr>
              <w:pStyle w:val="ContactInfo"/>
            </w:pPr>
            <w:sdt>
              <w:sdtPr>
                <w:alias w:val="Email Address"/>
                <w:tag w:val=""/>
                <w:id w:val="-1233620183"/>
                <w:placeholder>
                  <w:docPart w:val="D868E95E501D4C55BFDE6B383814AE6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Rscleaningservices86@gmail.com</w:t>
                </w:r>
              </w:sdtContent>
            </w:sdt>
          </w:p>
        </w:tc>
      </w:tr>
      <w:tr w:rsidR="000C2E73" w14:paraId="31B2CD9D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2C8334A7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4087C78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0A0D5A0" wp14:editId="6530563B">
                  <wp:extent cx="115569" cy="115559"/>
                  <wp:effectExtent l="0" t="0" r="0" b="0"/>
                  <wp:docPr id="34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33FD7BBA" w14:textId="312E5C4C" w:rsidR="000C2E73" w:rsidRPr="005F3DB4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536740588"/>
                <w:placeholder>
                  <w:docPart w:val="D16DD2BE26874A6F93235BEAD1466F5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1E805C93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3D6C2A40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A69000F" wp14:editId="79340521">
                  <wp:extent cx="115569" cy="115559"/>
                  <wp:effectExtent l="0" t="0" r="0" b="0"/>
                  <wp:docPr id="53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799DB196" w14:textId="0E234521" w:rsidR="000C2E73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1428037742"/>
                <w:placeholder>
                  <w:docPart w:val="AFE367A836C046A488D216D9A686797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</w:tr>
      <w:tr w:rsidR="000C2E73" w14:paraId="143A5A65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3386DF45" w14:textId="53F23FDC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2090734117"/>
                <w:placeholder>
                  <w:docPart w:val="D332DF323BC94CAEA9F1AFAF9B442EF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58302EBC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BB5C058" wp14:editId="66A0C576">
                  <wp:extent cx="123189" cy="123178"/>
                  <wp:effectExtent l="0" t="0" r="0" b="0"/>
                  <wp:docPr id="38" name="Graphic 3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4B7DC5E0" w14:textId="1E924892" w:rsidR="000C2E73" w:rsidRPr="005F3DB4" w:rsidRDefault="00CD7FCB" w:rsidP="00775605">
            <w:pPr>
              <w:pStyle w:val="ContactInfo"/>
            </w:pPr>
            <w:sdt>
              <w:sdtPr>
                <w:alias w:val="Company Address"/>
                <w:tag w:val=""/>
                <w:id w:val="1420674896"/>
                <w:placeholder>
                  <w:docPart w:val="C3BB49AF7D4A4C4B96D7360A4E253EB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331D0B93" w14:textId="56BBC930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952473048"/>
                <w:placeholder>
                  <w:docPart w:val="5CC7896EB5CF49618317EF0CDC40A3C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7C51E123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C4235F" wp14:editId="3F8DD5BE">
                  <wp:extent cx="123189" cy="123178"/>
                  <wp:effectExtent l="0" t="0" r="0" b="0"/>
                  <wp:docPr id="63" name="Graphic 6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C36FAA4" w14:textId="63F6A550" w:rsidR="000C2E73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1470174125"/>
                <w:placeholder>
                  <w:docPart w:val="F4CCAD02604C41FA89BC43F10004C94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</w:tr>
      <w:tr w:rsidR="000C2E73" w:rsidRPr="005F3DB4" w14:paraId="5DE952CE" w14:textId="77777777" w:rsidTr="00775605">
        <w:trPr>
          <w:trHeight w:hRule="exact" w:val="460"/>
        </w:trPr>
        <w:tc>
          <w:tcPr>
            <w:tcW w:w="2600" w:type="dxa"/>
          </w:tcPr>
          <w:p w14:paraId="1DAA8F10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333F1F65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17A44394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13C14F1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7A042CBF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0D35A436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60629AFC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5B1A8299" w14:textId="4A55699A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434865329"/>
                <w:picture/>
              </w:sdtPr>
              <w:sdtEndPr/>
              <w:sdtContent>
                <w:r w:rsid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9C10CF1" wp14:editId="0E1A44C8">
                          <wp:extent cx="927735" cy="997585"/>
                          <wp:effectExtent l="0" t="0" r="0" b="0"/>
                          <wp:docPr id="20" name="Group 20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2" name="Oval 22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4" name="Picture 24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5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39587A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9C10CF1" id="Group 20" o:spid="_x0000_s103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">
                          <v:oval id="Oval 22" o:spid="_x0000_s103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23" o:spid="_x0000_s103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shape id="Picture 24" o:spid="_x0000_s103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">
                            <v:imagedata r:id="rId12" o:title="A picture containing baseball&#10;&#10;Description automatically generated"/>
                          </v:shape>
                          <v:shape id="Text Box 9" o:spid="_x0000_s104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" filled="f" stroked="f" strokeweight=".5pt">
                            <v:textbox>
                              <w:txbxContent>
                                <w:p w14:paraId="3339587A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231118A7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F1A511" wp14:editId="3F566481">
                  <wp:extent cx="115569" cy="115559"/>
                  <wp:effectExtent l="0" t="0" r="0" b="0"/>
                  <wp:docPr id="140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auto"/>
              <w:kern w:val="0"/>
              <w14:ligatures w14:val="none"/>
            </w:rPr>
            <w:alias w:val="Your Name"/>
            <w:tag w:val="Your Name"/>
            <w:id w:val="-1403597381"/>
            <w:placeholder>
              <w:docPart w:val="C34A6008C19D43B3854879409180F85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61EB75D0" w14:textId="082318B5" w:rsidR="000C2E73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2113A0C7" w14:textId="7022B60A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357510472"/>
                <w:picture/>
              </w:sdtPr>
              <w:sdtEndPr/>
              <w:sdtContent>
                <w:r w:rsidR="001F155B"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7EAE9A16" wp14:editId="0B5A32F5">
                          <wp:extent cx="927735" cy="997585"/>
                          <wp:effectExtent l="0" t="0" r="0" b="0"/>
                          <wp:docPr id="26" name="Group 26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Oval 29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6" name="Picture 36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37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181ED2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EAE9A16" id="Group 26" o:spid="_x0000_s104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">
                          <v:oval id="Oval 27" o:spid="_x0000_s104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" fillcolor="black [3200]" strokecolor="white [3201]" strokeweight="1.5pt">
                            <v:stroke joinstyle="miter"/>
                          </v:oval>
                          <v:oval id="Oval 29" o:spid="_x0000_s104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shape id="Picture 36" o:spid="_x0000_s104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">
                            <v:imagedata r:id="rId12" o:title="A picture containing baseball&#10;&#10;Description automatically generated"/>
                          </v:shape>
                          <v:shape id="Text Box 9" o:spid="_x0000_s104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" filled="f" stroked="f" strokeweight=".5pt">
                            <v:textbox>
                              <w:txbxContent>
                                <w:p w14:paraId="19181ED2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090BC192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CC7340" wp14:editId="7E6E4340">
                  <wp:extent cx="115569" cy="115559"/>
                  <wp:effectExtent l="0" t="0" r="0" b="0"/>
                  <wp:docPr id="142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280383981"/>
            <w:placeholder>
              <w:docPart w:val="67394EA8C1B741BEBCED05D5DC2F5651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230DB843" w14:textId="51736FB5" w:rsidR="000C2E73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4AFE721D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41E09BAD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60C1056D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16E8C1" wp14:editId="74EC33B7">
                  <wp:extent cx="115569" cy="115559"/>
                  <wp:effectExtent l="0" t="0" r="0" b="0"/>
                  <wp:docPr id="143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7FA0EAC" w14:textId="50D889F5" w:rsidR="000C2E73" w:rsidRPr="005F3DB4" w:rsidRDefault="00CD7FCB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1244615103"/>
                <w:placeholder>
                  <w:docPart w:val="BFBDEC2C62B847698794FDEB99A1ABF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7F11C1C9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67442C09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88DA22" wp14:editId="31251E7F">
                  <wp:extent cx="115569" cy="115559"/>
                  <wp:effectExtent l="0" t="0" r="0" b="0"/>
                  <wp:docPr id="144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3D5A4464" w14:textId="40F06D77" w:rsidR="000C2E73" w:rsidRDefault="00CD7FCB" w:rsidP="000C2E73">
            <w:pPr>
              <w:pStyle w:val="ContactInfo"/>
            </w:pPr>
            <w:sdt>
              <w:sdtPr>
                <w:alias w:val="Email Address"/>
                <w:tag w:val=""/>
                <w:id w:val="1650092197"/>
                <w:placeholder>
                  <w:docPart w:val="420B30A69145417C91DA923B6A3A066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Rscleaningservices86@gmail.com</w:t>
                </w:r>
              </w:sdtContent>
            </w:sdt>
          </w:p>
        </w:tc>
      </w:tr>
      <w:tr w:rsidR="000C2E73" w14:paraId="43D9C766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1E6CAECF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4A7B00BB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80FC74C" wp14:editId="105DB4A9">
                  <wp:extent cx="115569" cy="115559"/>
                  <wp:effectExtent l="0" t="0" r="0" b="0"/>
                  <wp:docPr id="145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BD7F55A" w14:textId="5E63E9BB" w:rsidR="000C2E73" w:rsidRPr="005F3DB4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866826675"/>
                <w:placeholder>
                  <w:docPart w:val="095D4C57346F4E0AA4588AD05D06CA0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56EC5B5B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44798DFF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5E86938" wp14:editId="70198187">
                  <wp:extent cx="115569" cy="115559"/>
                  <wp:effectExtent l="0" t="0" r="0" b="0"/>
                  <wp:docPr id="146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649449C" w14:textId="31531CE1" w:rsidR="000C2E73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1363242505"/>
                <w:placeholder>
                  <w:docPart w:val="CED99A22AF984CE7AFC457FF0D58DC4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</w:tr>
      <w:tr w:rsidR="000C2E73" w14:paraId="483AFB2F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14C36CC6" w14:textId="23101C72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1534419998"/>
                <w:placeholder>
                  <w:docPart w:val="EDCAF6655DB64ABAB66CDA4E4531F1B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28309DC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D8AFF5F" wp14:editId="7873A591">
                  <wp:extent cx="123189" cy="123178"/>
                  <wp:effectExtent l="0" t="0" r="0" b="0"/>
                  <wp:docPr id="147" name="Graphic 14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C22B250" w14:textId="2464A70F" w:rsidR="000C2E73" w:rsidRPr="005F3DB4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-2048123489"/>
                <w:placeholder>
                  <w:docPart w:val="A23BC0BED82449719D002D3D3EE1FE3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0A1F9609" w14:textId="603160A4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1493478847"/>
                <w:placeholder>
                  <w:docPart w:val="1A3E4A587C2A4083BEC533B4025BE33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78CB8B3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A3A583" wp14:editId="2C11538E">
                  <wp:extent cx="123189" cy="123178"/>
                  <wp:effectExtent l="0" t="0" r="0" b="0"/>
                  <wp:docPr id="148" name="Graphic 14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33A7D249" w14:textId="610D851B" w:rsidR="000C2E73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-374161864"/>
                <w:placeholder>
                  <w:docPart w:val="699526B73E57401AAB8E9B6E5E198A6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</w:tr>
      <w:tr w:rsidR="000C2E73" w:rsidRPr="005F3DB4" w14:paraId="677E46CA" w14:textId="77777777" w:rsidTr="00775605">
        <w:trPr>
          <w:trHeight w:hRule="exact" w:val="475"/>
        </w:trPr>
        <w:tc>
          <w:tcPr>
            <w:tcW w:w="2600" w:type="dxa"/>
          </w:tcPr>
          <w:p w14:paraId="19C30A8D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6A7879D8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2AE73D45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042645D4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4B518D9D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12B29156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1182B7DF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726E9636" w14:textId="732043A0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286089693"/>
                <w:picture/>
              </w:sdtPr>
              <w:sdtEndPr/>
              <w:sdtContent>
                <w:r w:rsid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7CF5779" wp14:editId="285B8AA9">
                          <wp:extent cx="927735" cy="997585"/>
                          <wp:effectExtent l="0" t="0" r="0" b="0"/>
                          <wp:docPr id="39" name="Group 39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40" name="Oval 40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3" name="Picture 43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46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0743AF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7CF5779" id="Group 39" o:spid="_x0000_s104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">
                          <v:oval id="Oval 40" o:spid="_x0000_s104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" fillcolor="black [3200]" strokecolor="white [3201]" strokeweight="1.5pt">
                            <v:stroke joinstyle="miter"/>
                          </v:oval>
                          <v:oval id="Oval 42" o:spid="_x0000_s104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" fillcolor="black [3200]" strokecolor="white [3201]" strokeweight="1.5pt">
                            <v:stroke joinstyle="miter"/>
                          </v:oval>
                          <v:shape id="Picture 43" o:spid="_x0000_s104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5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" filled="f" stroked="f" strokeweight=".5pt">
                            <v:textbox>
                              <w:txbxContent>
                                <w:p w14:paraId="500743AF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178585DD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EEC466F" wp14:editId="1956C800">
                  <wp:extent cx="115569" cy="115559"/>
                  <wp:effectExtent l="0" t="0" r="0" b="0"/>
                  <wp:docPr id="192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618025254"/>
            <w:placeholder>
              <w:docPart w:val="2B13FF47BE3D4664925A0D016BC44AB2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786D26A7" w14:textId="3F937F84" w:rsidR="000C2E73" w:rsidRPr="000C7059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0E70DDCA" w14:textId="1F040E5B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249120925"/>
                <w:picture/>
              </w:sdtPr>
              <w:sdtEndPr/>
              <w:sdtContent>
                <w:r w:rsidR="001F155B"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79A76F61" wp14:editId="2768D087">
                          <wp:extent cx="927735" cy="997585"/>
                          <wp:effectExtent l="0" t="0" r="0" b="0"/>
                          <wp:docPr id="52" name="Group 52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54" name="Oval 54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Oval 480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81" name="Picture 481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482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4250CD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9A76F61" id="Group 52" o:spid="_x0000_s105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">
                          <v:oval id="Oval 54" o:spid="_x0000_s105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oval id="Oval 480" o:spid="_x0000_s105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shape id="Picture 481" o:spid="_x0000_s105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5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" filled="f" stroked="f" strokeweight=".5pt">
                            <v:textbox>
                              <w:txbxContent>
                                <w:p w14:paraId="424250CD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1AF95172" w14:textId="77777777" w:rsidR="000C2E73" w:rsidRPr="001F155B" w:rsidRDefault="000C2E73" w:rsidP="000C2E73">
            <w:pPr>
              <w:tabs>
                <w:tab w:val="left" w:pos="2323"/>
              </w:tabs>
              <w:jc w:val="center"/>
              <w:rPr>
                <w:b/>
                <w:bCs/>
                <w:color w:val="000000" w:themeColor="text1"/>
              </w:rPr>
            </w:pPr>
            <w:r w:rsidRPr="001F155B">
              <w:rPr>
                <w:b/>
                <w:bCs/>
                <w:noProof/>
              </w:rPr>
              <w:drawing>
                <wp:inline distT="0" distB="0" distL="0" distR="0" wp14:anchorId="547FC1F5" wp14:editId="4440C0BA">
                  <wp:extent cx="115569" cy="115559"/>
                  <wp:effectExtent l="0" t="0" r="0" b="0"/>
                  <wp:docPr id="200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718927407"/>
            <w:placeholder>
              <w:docPart w:val="B4FC4183ED2F4476BF2480400F1C26E1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69B64BB1" w14:textId="7351D501" w:rsidR="000C2E73" w:rsidRPr="001F155B" w:rsidRDefault="005D73E7" w:rsidP="000C7059">
                <w:pPr>
                  <w:pStyle w:val="Name"/>
                  <w:rPr>
                    <w:b/>
                    <w:bCs/>
                  </w:rPr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30F83FFC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5ED48F12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1B819410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2E688E" wp14:editId="266DBFEB">
                  <wp:extent cx="115569" cy="115559"/>
                  <wp:effectExtent l="0" t="0" r="0" b="0"/>
                  <wp:docPr id="201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5519DA37" w14:textId="085C9D85" w:rsidR="000C2E73" w:rsidRPr="005F3DB4" w:rsidRDefault="00CD7FCB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387717115"/>
                <w:placeholder>
                  <w:docPart w:val="87415B4C7BB04BFD969EE951469339F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5BD556DB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2271F876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B6853EB" wp14:editId="4C683C08">
                  <wp:extent cx="115569" cy="115559"/>
                  <wp:effectExtent l="0" t="0" r="0" b="0"/>
                  <wp:docPr id="202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95585BC" w14:textId="117963C9" w:rsidR="000C2E73" w:rsidRDefault="00CD7FCB" w:rsidP="000C2E73">
            <w:pPr>
              <w:pStyle w:val="ContactInfo"/>
            </w:pPr>
            <w:sdt>
              <w:sdtPr>
                <w:alias w:val="Email Address"/>
                <w:tag w:val=""/>
                <w:id w:val="-142121181"/>
                <w:placeholder>
                  <w:docPart w:val="34D68F21EDD54557AF92A688AD0A1FF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Rscleaningservices86@gmail.com</w:t>
                </w:r>
              </w:sdtContent>
            </w:sdt>
          </w:p>
        </w:tc>
      </w:tr>
      <w:tr w:rsidR="000C2E73" w14:paraId="13C7670B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3EBB7359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3844FE2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D3DAB1" wp14:editId="3B79A5B2">
                  <wp:extent cx="115569" cy="115559"/>
                  <wp:effectExtent l="0" t="0" r="0" b="0"/>
                  <wp:docPr id="203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49D678A1" w14:textId="04B4C305" w:rsidR="000C2E73" w:rsidRPr="005F3DB4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65882435"/>
                <w:placeholder>
                  <w:docPart w:val="C08B9064F11142EDB77E527004A3C6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43DE9241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4C9D925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D67EFF" wp14:editId="73D2D49A">
                  <wp:extent cx="115569" cy="115559"/>
                  <wp:effectExtent l="0" t="0" r="0" b="0"/>
                  <wp:docPr id="204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54030AEF" w14:textId="0098DAA6" w:rsidR="000C2E73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771398428"/>
                <w:placeholder>
                  <w:docPart w:val="E188176DDB3F46F6AFCB8E71222119B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</w:tr>
      <w:tr w:rsidR="000C2E73" w14:paraId="3E857206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63C8B9E8" w14:textId="64DEE787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686671588"/>
                <w:placeholder>
                  <w:docPart w:val="CB753A3FCC1B4930967371A26012EF9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2690D9D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32FB39" wp14:editId="10DCAD79">
                  <wp:extent cx="123189" cy="123178"/>
                  <wp:effectExtent l="0" t="0" r="0" b="0"/>
                  <wp:docPr id="205" name="Graphic 20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E02D24C" w14:textId="4A7945F8" w:rsidR="000C2E73" w:rsidRPr="005F3DB4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1212609332"/>
                <w:placeholder>
                  <w:docPart w:val="5D556E9BCC834B1280FDAF1FD040053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6D4A6D5F" w14:textId="59B449C6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2111538338"/>
                <w:placeholder>
                  <w:docPart w:val="F98B909B1DC94B648F70E31B1DE6DE5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5B52C57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CF7C6DB" wp14:editId="4894BFD6">
                  <wp:extent cx="123189" cy="123178"/>
                  <wp:effectExtent l="0" t="0" r="0" b="0"/>
                  <wp:docPr id="206" name="Graphic 20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16DDB5E" w14:textId="06784D1F" w:rsidR="000C2E73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-1706015283"/>
                <w:placeholder>
                  <w:docPart w:val="77A770E5C2CF4CBBB6461ABE9473362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</w:tr>
      <w:tr w:rsidR="000C2E73" w:rsidRPr="005F3DB4" w14:paraId="76FEAF55" w14:textId="77777777" w:rsidTr="00775605">
        <w:trPr>
          <w:trHeight w:hRule="exact" w:val="488"/>
        </w:trPr>
        <w:tc>
          <w:tcPr>
            <w:tcW w:w="2600" w:type="dxa"/>
          </w:tcPr>
          <w:p w14:paraId="207437F5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25937B70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25F32B77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7CD73B6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680F1A6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2675244F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6C0174B0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23993868" w14:textId="4F9CDBC8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630941947"/>
                <w:picture/>
              </w:sdtPr>
              <w:sdtEndPr/>
              <w:sdtContent>
                <w:r w:rsid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FA855F5" wp14:editId="07F66ABA">
                          <wp:extent cx="927735" cy="997585"/>
                          <wp:effectExtent l="0" t="0" r="0" b="0"/>
                          <wp:docPr id="483" name="Group 483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484" name="Oval 484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Oval 485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86" name="Picture 486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487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C5EB91E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FA855F5" id="Group 483" o:spid="_x0000_s105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">
                          <v:oval id="Oval 484" o:spid="_x0000_s105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" fillcolor="black [3200]" strokecolor="white [3201]" strokeweight="1.5pt">
                            <v:stroke joinstyle="miter"/>
                          </v:oval>
                          <v:oval id="Oval 485" o:spid="_x0000_s105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" fillcolor="black [3200]" strokecolor="white [3201]" strokeweight="1.5pt">
                            <v:stroke joinstyle="miter"/>
                          </v:oval>
                          <v:shape id="Picture 486" o:spid="_x0000_s105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6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" filled="f" stroked="f" strokeweight=".5pt">
                            <v:textbox>
                              <w:txbxContent>
                                <w:p w14:paraId="2C5EB91E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4815B03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BEAA29D" wp14:editId="636D2957">
                  <wp:extent cx="115569" cy="115559"/>
                  <wp:effectExtent l="0" t="0" r="0" b="0"/>
                  <wp:docPr id="218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635480747"/>
            <w:placeholder>
              <w:docPart w:val="9AC8FC0BF8A24AD9BA3D7B60BFF8B5E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031718CA" w14:textId="15842F5A" w:rsidR="000C2E73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281E9DD4" w14:textId="6564E3DD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1178042322"/>
                <w:picture/>
              </w:sdtPr>
              <w:sdtEndPr/>
              <w:sdtContent>
                <w:r w:rsidR="001F155B"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A867BA3" wp14:editId="4441FAB3">
                          <wp:extent cx="927735" cy="997585"/>
                          <wp:effectExtent l="0" t="0" r="0" b="0"/>
                          <wp:docPr id="494" name="Group 494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510" name="Oval 510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Oval 511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56" name="Picture 256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57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54484E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A867BA3" id="Group 494" o:spid="_x0000_s106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">
                          <v:oval id="Oval 510" o:spid="_x0000_s106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oval id="Oval 511" o:spid="_x0000_s106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shape id="Picture 256" o:spid="_x0000_s106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">
                            <v:imagedata r:id="rId12" o:title="A picture containing baseball&#10;&#10;Description automatically generated"/>
                          </v:shape>
                          <v:shape id="Text Box 9" o:spid="_x0000_s106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" filled="f" stroked="f" strokeweight=".5pt">
                            <v:textbox>
                              <w:txbxContent>
                                <w:p w14:paraId="1954484E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39999A72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2D129B" wp14:editId="7C2F8318">
                  <wp:extent cx="115569" cy="115559"/>
                  <wp:effectExtent l="0" t="0" r="0" b="0"/>
                  <wp:docPr id="259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674949203"/>
            <w:placeholder>
              <w:docPart w:val="CD7294F335BE4A47B87A73C9986AE95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54C6DC62" w14:textId="63388065" w:rsidR="000C2E73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0C2FED73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0EE68305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3C3D0CB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C5382A" wp14:editId="3A087442">
                  <wp:extent cx="115569" cy="115559"/>
                  <wp:effectExtent l="0" t="0" r="0" b="0"/>
                  <wp:docPr id="260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D1CACC8" w14:textId="6DB23B99" w:rsidR="000C2E73" w:rsidRPr="005F3DB4" w:rsidRDefault="00CD7FCB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246489617"/>
                <w:placeholder>
                  <w:docPart w:val="DB9BA1EA57284D38B9703F9E506B71F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201D3D44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1CC40D8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60C903" wp14:editId="290C6B68">
                  <wp:extent cx="115569" cy="115559"/>
                  <wp:effectExtent l="0" t="0" r="0" b="0"/>
                  <wp:docPr id="261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2848CEBD" w14:textId="24A286D9" w:rsidR="000C2E73" w:rsidRDefault="00CD7FCB" w:rsidP="000C2E73">
            <w:pPr>
              <w:pStyle w:val="ContactInfo"/>
            </w:pPr>
            <w:sdt>
              <w:sdtPr>
                <w:alias w:val="Email Address"/>
                <w:tag w:val=""/>
                <w:id w:val="-59097395"/>
                <w:placeholder>
                  <w:docPart w:val="71CF502256DC486D88FE0CF00C1D51B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Rscleaningservices86@gmail.com</w:t>
                </w:r>
              </w:sdtContent>
            </w:sdt>
          </w:p>
        </w:tc>
      </w:tr>
      <w:tr w:rsidR="000C2E73" w14:paraId="06711285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25B4FE84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2B94C819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C813D3C" wp14:editId="6517196F">
                  <wp:extent cx="115569" cy="115559"/>
                  <wp:effectExtent l="0" t="0" r="0" b="0"/>
                  <wp:docPr id="262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5CD3F20" w14:textId="49C1CF69" w:rsidR="000C2E73" w:rsidRPr="005F3DB4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1993862220"/>
                <w:placeholder>
                  <w:docPart w:val="0858CA1A405B4A079FDDAD90E70448B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2DFB7283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2264D4CC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237B414" wp14:editId="6E044DA9">
                  <wp:extent cx="115569" cy="115559"/>
                  <wp:effectExtent l="0" t="0" r="0" b="0"/>
                  <wp:docPr id="263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1445B59" w14:textId="04F1FE3F" w:rsidR="000C2E73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881528441"/>
                <w:placeholder>
                  <w:docPart w:val="DAFF90FB78A949228F8FC178665A1BF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</w:tr>
      <w:tr w:rsidR="000C2E73" w14:paraId="353A59D9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3AE019BC" w14:textId="07868A9C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1981418604"/>
                <w:placeholder>
                  <w:docPart w:val="A3781574E778478B82F80DF3EE64F22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42481B96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62449E6" wp14:editId="2933DFFC">
                  <wp:extent cx="123189" cy="123178"/>
                  <wp:effectExtent l="0" t="0" r="0" b="0"/>
                  <wp:docPr id="264" name="Graphic 26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63571E9C" w14:textId="5B06C885" w:rsidR="000C2E73" w:rsidRPr="005F3DB4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-696004673"/>
                <w:placeholder>
                  <w:docPart w:val="D45169C12DAB4EAE9C7D9050BAE62E8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203E2DB3" w14:textId="7C6059D6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1103308064"/>
                <w:placeholder>
                  <w:docPart w:val="502B76C018994F76A429F9FD16B7A9C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0C6BFC8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24A1CF" wp14:editId="0660652F">
                  <wp:extent cx="123189" cy="123178"/>
                  <wp:effectExtent l="0" t="0" r="0" b="0"/>
                  <wp:docPr id="265" name="Graphic 26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25C2977D" w14:textId="2900C93F" w:rsidR="000C2E73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-2016609551"/>
                <w:placeholder>
                  <w:docPart w:val="6EF78EF379CA45B194C5CCC3443B9D3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</w:tr>
      <w:tr w:rsidR="000C2E73" w:rsidRPr="005F3DB4" w14:paraId="785C91D7" w14:textId="77777777" w:rsidTr="00775605">
        <w:trPr>
          <w:trHeight w:hRule="exact" w:val="530"/>
        </w:trPr>
        <w:tc>
          <w:tcPr>
            <w:tcW w:w="2600" w:type="dxa"/>
          </w:tcPr>
          <w:p w14:paraId="1A959F98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58" w:type="dxa"/>
          </w:tcPr>
          <w:p w14:paraId="791841D0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32A1C039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689" w:type="dxa"/>
          </w:tcPr>
          <w:p w14:paraId="025827B2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48" w:type="dxa"/>
          </w:tcPr>
          <w:p w14:paraId="0AF79B1A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72" w:type="dxa"/>
          </w:tcPr>
          <w:p w14:paraId="5805FA34" w14:textId="77777777"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14:paraId="4F4A684F" w14:textId="77777777" w:rsidTr="00775605">
        <w:trPr>
          <w:trHeight w:val="881"/>
        </w:trPr>
        <w:tc>
          <w:tcPr>
            <w:tcW w:w="2600" w:type="dxa"/>
            <w:vMerge w:val="restart"/>
            <w:vAlign w:val="center"/>
          </w:tcPr>
          <w:p w14:paraId="1253EAC8" w14:textId="7C1AFD06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742515117"/>
                <w:picture/>
              </w:sdtPr>
              <w:sdtEndPr/>
              <w:sdtContent>
                <w:r w:rsid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269DC92" wp14:editId="223F9D97">
                          <wp:extent cx="927735" cy="997585"/>
                          <wp:effectExtent l="0" t="0" r="0" b="0"/>
                          <wp:docPr id="266" name="Group 266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67" name="Oval 267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Oval 268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69" name="Picture 269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70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45CDE4F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269DC92" id="Group 266" o:spid="_x0000_s1066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">
                          <v:oval id="Oval 267" o:spid="_x0000_s106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oval id="Oval 268" o:spid="_x0000_s106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" fillcolor="black [3200]" strokecolor="white [3201]" strokeweight="1.5pt">
                            <v:stroke joinstyle="miter"/>
                          </v:oval>
                          <v:shape id="Picture 269" o:spid="_x0000_s1069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7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" filled="f" stroked="f" strokeweight=".5pt">
                            <v:textbox>
                              <w:txbxContent>
                                <w:p w14:paraId="445CDE4F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358" w:type="dxa"/>
            <w:vAlign w:val="center"/>
          </w:tcPr>
          <w:p w14:paraId="3862AFEE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931089" wp14:editId="38EE1BE1">
                  <wp:extent cx="115569" cy="115559"/>
                  <wp:effectExtent l="0" t="0" r="0" b="0"/>
                  <wp:docPr id="277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901600238"/>
            <w:placeholder>
              <w:docPart w:val="455E0AEE76D14BEF9AEE29FF0B02B648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3D041CEC" w14:textId="2901EE47" w:rsidR="000C2E73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689" w:type="dxa"/>
            <w:vMerge w:val="restart"/>
            <w:vAlign w:val="center"/>
          </w:tcPr>
          <w:p w14:paraId="61D64CF1" w14:textId="2BF3370B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971598285"/>
                <w:picture/>
              </w:sdtPr>
              <w:sdtEndPr/>
              <w:sdtContent>
                <w:r w:rsidR="001F155B" w:rsidRPr="001F155B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2C9379B6" wp14:editId="30B1175B">
                          <wp:extent cx="927735" cy="997585"/>
                          <wp:effectExtent l="0" t="0" r="0" b="0"/>
                          <wp:docPr id="271" name="Group 271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927735" cy="997585"/>
                                    <a:chOff x="0" y="0"/>
                                    <a:chExt cx="927997" cy="997585"/>
                                  </a:xfrm>
                                </wpg:grpSpPr>
                                <wps:wsp>
                                  <wps:cNvPr id="272" name="Oval 272"/>
                                  <wps:cNvSpPr/>
                                  <wps:spPr>
                                    <a:xfrm>
                                      <a:off x="0" y="40641"/>
                                      <a:ext cx="927997" cy="921199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Oval 273"/>
                                  <wps:cNvSpPr/>
                                  <wps:spPr>
                                    <a:xfrm>
                                      <a:off x="261937" y="297816"/>
                                      <a:ext cx="401955" cy="4019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74" name="Picture 274" descr="A picture containing baseball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artisticPencilGrayscale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991112">
                                      <a:off x="266700" y="59691"/>
                                      <a:ext cx="514985" cy="5683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  <wps:wsp>
                                  <wps:cNvPr id="275" name="Text Box 9"/>
                                  <wps:cNvSpPr txBox="1"/>
                                  <wps:spPr>
                                    <a:xfrm rot="14708571">
                                      <a:off x="-33655" y="40323"/>
                                      <a:ext cx="997585" cy="916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2D6EFD" w14:textId="77777777" w:rsidR="001F155B" w:rsidRDefault="001F155B" w:rsidP="001F155B">
                                        <w:pPr>
                                          <w:spacing w:after="160" w:line="25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F155B"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auto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t>R S     C  L  E  A  N  I  N  G    S  E  R  V  I  C  E  S</w:t>
                                        </w:r>
                                      </w:p>
                                    </w:txbxContent>
                                  </wps:txbx>
                                  <wps:bodyPr rot="0" spcFirstLastPara="1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>
                                        <a:gd name="adj" fmla="val 65257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C9379B6" id="Group 271" o:spid="_x0000_s1071" style="width:73.05pt;height:78.55pt;mso-position-horizontal-relative:char;mso-position-vertical-relative:line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">
                          <v:oval id="Oval 272" o:spid="_x0000_s1072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oval id="Oval 273" o:spid="_x0000_s1073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" fillcolor="black [3200]" strokecolor="white [3201]" strokeweight="1.5pt">
                            <v:stroke joinstyle="miter"/>
                          </v:oval>
                          <v:shape id="Picture 274" o:spid="_x0000_s1074" type="#_x0000_t75" alt="A picture containing baseball&#10;&#10;Description automatically generated" style="position:absolute;left:2667;top:596;width:5149;height:5684;rotation:-66506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">
                            <v:imagedata r:id="rId12" o:title="A picture containing baseball&#10;&#10;Description automatically generated"/>
                          </v:shape>
                          <v:shape id="Text Box 9" o:spid="_x0000_s1075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" filled="f" stroked="f" strokeweight=".5pt">
                            <v:textbox>
                              <w:txbxContent>
                                <w:p w14:paraId="052D6EFD" w14:textId="77777777" w:rsidR="001F155B" w:rsidRDefault="001F155B" w:rsidP="001F155B">
                                  <w:pPr>
                                    <w:spacing w:after="160" w:line="25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F155B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 S     C  L  E  A  N  I  N  G    S  E  R  V  I  C  E  S</w:t>
                                  </w:r>
                                </w:p>
                              </w:txbxContent>
                            </v:textbox>
                          </v:shape>
                          <w10:anchorlock/>
                        </v:group>
                      </w:pict>
                    </mc:Fallback>
                  </mc:AlternateContent>
                </w:r>
              </w:sdtContent>
            </w:sdt>
          </w:p>
        </w:tc>
        <w:tc>
          <w:tcPr>
            <w:tcW w:w="448" w:type="dxa"/>
            <w:vAlign w:val="center"/>
          </w:tcPr>
          <w:p w14:paraId="7552B721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0B738D9" wp14:editId="100C9A0D">
                  <wp:extent cx="115569" cy="115559"/>
                  <wp:effectExtent l="0" t="0" r="0" b="0"/>
                  <wp:docPr id="279" name="Graphic 7" descr="User" title="Icon - Presenter 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735279515"/>
            <w:placeholder>
              <w:docPart w:val="76C0FC1D8B184A19B8468D83A2445A3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72" w:type="dxa"/>
                <w:vAlign w:val="bottom"/>
              </w:tcPr>
              <w:p w14:paraId="01485751" w14:textId="53803C05" w:rsidR="000C2E73" w:rsidRPr="000C7059" w:rsidRDefault="005D73E7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14:paraId="113B03A0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74908D24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68839FB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0F015E" wp14:editId="76B45467">
                  <wp:extent cx="115569" cy="115559"/>
                  <wp:effectExtent l="0" t="0" r="0" b="0"/>
                  <wp:docPr id="280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C929F86" w14:textId="6AECD731" w:rsidR="000C2E73" w:rsidRPr="005F3DB4" w:rsidRDefault="00CD7FCB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940525505"/>
                <w:placeholder>
                  <w:docPart w:val="5BC5DD3951BF48E7A87C74874CB5CEA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  <w:sz w:val="14"/>
                    <w:szCs w:val="12"/>
                  </w:rPr>
                  <w:t>Rscleaningservices86@gmail.com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3FFE9712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24F65AA4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16EAC6" wp14:editId="2D39BBC5">
                  <wp:extent cx="115569" cy="115559"/>
                  <wp:effectExtent l="0" t="0" r="0" b="0"/>
                  <wp:docPr id="281" name="Graphic 8" descr="Envelope" title="Icon Presenter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A001BE6" w14:textId="67F013F7" w:rsidR="000C2E73" w:rsidRDefault="00CD7FCB" w:rsidP="000C2E73">
            <w:pPr>
              <w:pStyle w:val="ContactInfo"/>
            </w:pPr>
            <w:sdt>
              <w:sdtPr>
                <w:alias w:val="Email Address"/>
                <w:tag w:val=""/>
                <w:id w:val="1641531498"/>
                <w:placeholder>
                  <w:docPart w:val="CD76B50769124B76AED5459C03BFFEC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Rscleaningservices86@gmail.com</w:t>
                </w:r>
              </w:sdtContent>
            </w:sdt>
          </w:p>
        </w:tc>
      </w:tr>
      <w:tr w:rsidR="000C2E73" w14:paraId="4AC59E38" w14:textId="77777777" w:rsidTr="00775605">
        <w:trPr>
          <w:trHeight w:val="466"/>
        </w:trPr>
        <w:tc>
          <w:tcPr>
            <w:tcW w:w="2600" w:type="dxa"/>
            <w:vMerge/>
            <w:vAlign w:val="center"/>
          </w:tcPr>
          <w:p w14:paraId="2006C607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58" w:type="dxa"/>
            <w:vAlign w:val="center"/>
          </w:tcPr>
          <w:p w14:paraId="3EE7B729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AE54890" wp14:editId="691D878A">
                  <wp:extent cx="115569" cy="115559"/>
                  <wp:effectExtent l="0" t="0" r="0" b="0"/>
                  <wp:docPr id="282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5A6A77B6" w14:textId="3BD303E2" w:rsidR="000C2E73" w:rsidRPr="005F3DB4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247423423"/>
                <w:placeholder>
                  <w:docPart w:val="5054AE8DDBEA490BA742105CCFED5CF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  <w:tc>
          <w:tcPr>
            <w:tcW w:w="2689" w:type="dxa"/>
            <w:vMerge/>
            <w:vAlign w:val="center"/>
          </w:tcPr>
          <w:p w14:paraId="417F5676" w14:textId="77777777"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48" w:type="dxa"/>
            <w:vAlign w:val="center"/>
          </w:tcPr>
          <w:p w14:paraId="4D24C26F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CE5A10F" wp14:editId="006093D2">
                  <wp:extent cx="115569" cy="115559"/>
                  <wp:effectExtent l="0" t="0" r="0" b="0"/>
                  <wp:docPr id="283" name="Graphic 10" descr="Smart Phone" title="Icon - Presenter Phone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164406CD" w14:textId="5721BFE1" w:rsidR="000C2E73" w:rsidRDefault="00CD7FCB" w:rsidP="000C2E73">
            <w:pPr>
              <w:pStyle w:val="ContactInfo"/>
            </w:pPr>
            <w:sdt>
              <w:sdtPr>
                <w:alias w:val="Company Phone"/>
                <w:tag w:val=""/>
                <w:id w:val="-1935814368"/>
                <w:placeholder>
                  <w:docPart w:val="8D8178C51D044869982EACE8A85B59C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t>(902) 410 - 7130</w:t>
                </w:r>
              </w:sdtContent>
            </w:sdt>
          </w:p>
        </w:tc>
      </w:tr>
      <w:tr w:rsidR="000C2E73" w14:paraId="11A54BF6" w14:textId="77777777" w:rsidTr="00775605">
        <w:trPr>
          <w:trHeight w:val="466"/>
        </w:trPr>
        <w:tc>
          <w:tcPr>
            <w:tcW w:w="2600" w:type="dxa"/>
            <w:vAlign w:val="center"/>
          </w:tcPr>
          <w:p w14:paraId="1A53A995" w14:textId="3CB483EE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667674717"/>
                <w:placeholder>
                  <w:docPart w:val="252880D98B8D41889A553A93C37FC8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358" w:type="dxa"/>
            <w:vAlign w:val="center"/>
          </w:tcPr>
          <w:p w14:paraId="169D6770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138AD3" wp14:editId="4CC18896">
                  <wp:extent cx="123189" cy="123178"/>
                  <wp:effectExtent l="0" t="0" r="0" b="0"/>
                  <wp:docPr id="284" name="Graphic 28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2F95F0E8" w14:textId="0FB3D807" w:rsidR="000C2E73" w:rsidRPr="005F3DB4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-1857885079"/>
                <w:placeholder>
                  <w:docPart w:val="DE1215D4E545435A80A18E225D22006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  <w:tc>
          <w:tcPr>
            <w:tcW w:w="2689" w:type="dxa"/>
            <w:vAlign w:val="center"/>
          </w:tcPr>
          <w:p w14:paraId="2647B71F" w14:textId="7659148A" w:rsidR="000C2E73" w:rsidRDefault="00CD7FCB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625699138"/>
                <w:placeholder>
                  <w:docPart w:val="BC8596D684B844D393C0A64DC534D92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593F06">
                  <w:rPr>
                    <w:color w:val="000000" w:themeColor="text1"/>
                  </w:rPr>
                  <w:t xml:space="preserve">RS Cleaning Services </w:t>
                </w:r>
              </w:sdtContent>
            </w:sdt>
          </w:p>
        </w:tc>
        <w:tc>
          <w:tcPr>
            <w:tcW w:w="448" w:type="dxa"/>
            <w:vAlign w:val="center"/>
          </w:tcPr>
          <w:p w14:paraId="2848D4A3" w14:textId="77777777"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7A1B2B9" wp14:editId="51523328">
                  <wp:extent cx="123189" cy="123178"/>
                  <wp:effectExtent l="0" t="0" r="0" b="0"/>
                  <wp:docPr id="285" name="Graphic 28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  <w:vAlign w:val="center"/>
          </w:tcPr>
          <w:p w14:paraId="0D1249C9" w14:textId="214CC446" w:rsidR="000C2E73" w:rsidRDefault="00CD7FCB" w:rsidP="000C2E73">
            <w:pPr>
              <w:pStyle w:val="ContactInfo"/>
            </w:pPr>
            <w:sdt>
              <w:sdtPr>
                <w:alias w:val="Company Address"/>
                <w:tag w:val=""/>
                <w:id w:val="1418137455"/>
                <w:placeholder>
                  <w:docPart w:val="691AEF4B034B480691DADF42DFEC620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93F06">
                  <w:t>3458 McAlpine Ave</w:t>
                </w:r>
                <w:r w:rsidR="00593F06">
                  <w:br/>
                  <w:t>Halifax, NS   B3L 3X8</w:t>
                </w:r>
                <w:r w:rsidR="00593F06">
                  <w:br/>
                </w:r>
              </w:sdtContent>
            </w:sdt>
          </w:p>
        </w:tc>
      </w:tr>
    </w:tbl>
    <w:p w14:paraId="0D5FC8BA" w14:textId="77777777" w:rsidR="00C32AED" w:rsidRPr="00E72FB2" w:rsidRDefault="00C32AED" w:rsidP="00AC7564">
      <w:pPr>
        <w:tabs>
          <w:tab w:val="left" w:pos="2323"/>
        </w:tabs>
        <w:rPr>
          <w:color w:val="000000" w:themeColor="text1"/>
        </w:rPr>
      </w:pPr>
    </w:p>
    <w:sectPr w:rsidR="00C32AED" w:rsidRPr="00E72FB2" w:rsidSect="00775605">
      <w:footerReference w:type="default" r:id="rId21"/>
      <w:pgSz w:w="11907" w:h="16840" w:code="9"/>
      <w:pgMar w:top="720" w:right="1077" w:bottom="357" w:left="1077" w:header="578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13F77" w14:textId="77777777" w:rsidR="00CD7FCB" w:rsidRDefault="00CD7FCB" w:rsidP="0031538C">
      <w:pPr>
        <w:spacing w:after="0"/>
      </w:pPr>
      <w:r>
        <w:separator/>
      </w:r>
    </w:p>
  </w:endnote>
  <w:endnote w:type="continuationSeparator" w:id="0">
    <w:p w14:paraId="1C50564A" w14:textId="77777777" w:rsidR="00CD7FCB" w:rsidRDefault="00CD7FCB" w:rsidP="00315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F9EB7" w14:textId="77777777" w:rsidR="00DA0A21" w:rsidRDefault="006E7E9B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DB0AA3D" wp14:editId="5D7FD760">
              <wp:simplePos x="0" y="0"/>
              <wp:positionH relativeFrom="page">
                <wp:posOffset>727363</wp:posOffset>
              </wp:positionH>
              <wp:positionV relativeFrom="page">
                <wp:posOffset>484909</wp:posOffset>
              </wp:positionV>
              <wp:extent cx="6331527" cy="9144000"/>
              <wp:effectExtent l="0" t="95250" r="31750" b="38100"/>
              <wp:wrapNone/>
              <wp:docPr id="439" name="Group 4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1527" cy="9144000"/>
                        <a:chOff x="0" y="0"/>
                        <a:chExt cx="6285923" cy="9144000"/>
                      </a:xfrm>
                    </wpg:grpSpPr>
                    <wpg:grpSp>
                      <wpg:cNvPr id="28" name="Group 28"/>
                      <wpg:cNvGrpSpPr/>
                      <wpg:grpSpPr>
                        <a:xfrm>
                          <a:off x="0" y="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41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ADBADD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5" name="Group 55"/>
                      <wpg:cNvGrpSpPr/>
                      <wpg:grpSpPr>
                        <a:xfrm>
                          <a:off x="0" y="18288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9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423FD0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8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9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0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491" name="Group 491"/>
                      <wpg:cNvGrpSpPr/>
                      <wpg:grpSpPr>
                        <a:xfrm>
                          <a:off x="0" y="36576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492" name="Rectangle 492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Group 495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496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B6D3A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97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8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9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0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1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2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03" name="Group 503"/>
                      <wpg:cNvGrpSpPr/>
                      <wpg:grpSpPr>
                        <a:xfrm>
                          <a:off x="0" y="5472545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6" name="Group 506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07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3F5374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08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9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2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3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4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5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36" name="Group 536"/>
                      <wpg:cNvGrpSpPr/>
                      <wpg:grpSpPr>
                        <a:xfrm>
                          <a:off x="0" y="7308273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9" name="Group 539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40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34DF4E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2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3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4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5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6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47" name="Group 547"/>
                      <wpg:cNvGrpSpPr/>
                      <wpg:grpSpPr>
                        <a:xfrm>
                          <a:off x="3193473" y="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48" name="Rectangle 548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0" name="Group 550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51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95D23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3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4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5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6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7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58" name="Group 558"/>
                      <wpg:cNvGrpSpPr/>
                      <wpg:grpSpPr>
                        <a:xfrm>
                          <a:off x="3193473" y="18288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59" name="Rectangle 559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1" name="Group 561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6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2E3C5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5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6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7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8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69" name="Group 569"/>
                      <wpg:cNvGrpSpPr/>
                      <wpg:grpSpPr>
                        <a:xfrm>
                          <a:off x="3193473" y="36576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70" name="Rectangle 57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2" name="Group 572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73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81605F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4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5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68" name="Group 68"/>
                      <wpg:cNvGrpSpPr/>
                      <wpg:grpSpPr>
                        <a:xfrm>
                          <a:off x="3193473" y="5472545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7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26D17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79" name="Group 79"/>
                      <wpg:cNvGrpSpPr/>
                      <wpg:grpSpPr>
                        <a:xfrm>
                          <a:off x="3193473" y="73152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83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FF7EF" w14:textId="77777777"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8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DB0AA3D" id="Group 439" o:spid="_x0000_s1076" style="position:absolute;margin-left:57.25pt;margin-top:38.2pt;width:498.55pt;height:10in;z-index:251675648;mso-position-horizontal-relative:page;mso-position-vertical-relative:page;mso-width-relative:margin" coordsize="6285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">
              <v:group id="Group 28" o:spid="_x0000_s1077" style="position:absolute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8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" fillcolor="#7f7f7f [1612]" stroked="f" strokeweight="1pt"/>
                <v:shape id="Rectangle 29" o:spid="_x0000_s1079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35" o:spid="_x0000_s1080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Oval 9" o:spid="_x0000_s108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3CADBADD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8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8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98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4yn8fkk/QC4fAAAA//8DAFBLAQItABQABgAIAAAAIQDb4fbL7gAAAIUBAAATAAAAAAAAAAAA&#10;AAAAAAAAAABbQ29udGVudF9UeXBlc10ueG1sUEsBAi0AFAAGAAgAAAAhAFr0LFu/AAAAFQEAAAsA&#10;AAAAAAAAAAAAAAAAHwEAAF9yZWxzLy5yZWxzUEsBAi0AFAAGAAgAAAAhAPmUP3z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84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8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BdsxAAAANsAAAAPAAAAZHJzL2Rvd25yZXYueG1sRI9PawIx&#10;FMTvBb9DeEJvNasU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L0UF2z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08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087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5" o:spid="_x0000_s1088" style="position:absolute;top:18288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56" o:spid="_x0000_s1089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" fillcolor="#7f7f7f [1612]" stroked="f" strokeweight="1pt"/>
                <v:shape id="Rectangle 29" o:spid="_x0000_s1090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8" o:spid="_x0000_s1091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Oval 9" o:spid="_x0000_s109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" adj="4584" filled="f" strokecolor="black [3213]" strokeweight=".25pt">
                    <v:stroke opacity="6682f"/>
                    <v:textbox>
                      <w:txbxContent>
                        <w:p w14:paraId="7A423FD0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9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09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95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96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  <v:shape id="Oval 11" o:spid="_x0000_s109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9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491" o:spid="_x0000_s1099" style="position:absolute;top:36576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<v:rect id="Rectangle 492" o:spid="_x0000_s1100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" fillcolor="#7f7f7f [1612]" stroked="f" strokeweight="1pt"/>
                <v:shape id="Rectangle 29" o:spid="_x0000_s1101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495" o:spid="_x0000_s1102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Oval 9" o:spid="_x0000_s1103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" adj="4584" filled="f" strokecolor="black [3213]" strokeweight=".25pt">
                    <v:stroke opacity="6682f"/>
                    <v:textbox>
                      <w:txbxContent>
                        <w:p w14:paraId="6CCB6D3A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04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05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" adj="4583" filled="f" strokecolor="black [3213]" strokeweight=".5pt">
                    <v:stroke dashstyle="1 1" opacity="6682f"/>
                  </v:shape>
                  <v:shape id="Oval 11" o:spid="_x0000_s1106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0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  <v:shape id="Oval 11" o:spid="_x0000_s110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0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03" o:spid="_x0000_s1110" style="position:absolute;top:54725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<v:rect id="Rectangle 504" o:spid="_x0000_s1111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" fillcolor="#7f7f7f [1612]" stroked="f" strokeweight="1pt"/>
                <v:shape id="Rectangle 29" o:spid="_x0000_s1112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06" o:spid="_x0000_s1113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Oval 9" o:spid="_x0000_s111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183F5374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1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" adj="4583" filled="f" strokecolor="black [3213]" strokeweight=".5pt">
                    <v:stroke dashstyle="1 1" opacity="6682f"/>
                  </v:shape>
                  <v:shape id="Oval 11" o:spid="_x0000_s111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17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1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  <v:shape id="Oval 11" o:spid="_x0000_s111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20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36" o:spid="_x0000_s1121" style="position:absolute;top:73082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537" o:spid="_x0000_s1122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" fillcolor="#7f7f7f [1612]" stroked="f" strokeweight="1pt"/>
                <v:shape id="Rectangle 29" o:spid="_x0000_s1123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39" o:spid="_x0000_s1124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Oval 9" o:spid="_x0000_s112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" adj="4584" filled="f" strokecolor="black [3213]" strokeweight=".25pt">
                    <v:stroke opacity="6682f"/>
                    <v:textbox>
                      <w:txbxContent>
                        <w:p w14:paraId="2434DF4E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2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2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28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29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  <v:shape id="Oval 11" o:spid="_x0000_s113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0D+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6N4e9MOgJy+QsAAP//AwBQSwECLQAUAAYACAAAACEA2+H2y+4AAACFAQAAEwAAAAAAAAAA&#10;AAAAAAAAAAAAW0NvbnRlbnRfVHlwZXNdLnhtbFBLAQItABQABgAIAAAAIQBa9CxbvwAAABUBAAAL&#10;AAAAAAAAAAAAAAAAAB8BAABfcmVscy8ucmVsc1BLAQItABQABgAIAAAAIQA3F0D+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31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47" o:spid="_x0000_s1132" style="position:absolute;left:31934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548" o:spid="_x0000_s1133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" fillcolor="#7f7f7f [1612]" stroked="f" strokeweight="1pt"/>
                <v:shape id="Rectangle 29" o:spid="_x0000_s1134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50" o:spid="_x0000_s1135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Oval 9" o:spid="_x0000_s1136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6A195D23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37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05X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4P4e9MOgJy+QsAAP//AwBQSwECLQAUAAYACAAAACEA2+H2y+4AAACFAQAAEwAAAAAAAAAA&#10;AAAAAAAAAAAAW0NvbnRlbnRfVHlwZXNdLnhtbFBLAQItABQABgAIAAAAIQBa9CxbvwAAABUBAAAL&#10;AAAAAAAAAAAAAAAAAB8BAABfcmVscy8ucmVsc1BLAQItABQABgAIAAAAIQA9J05X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38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39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4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14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4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58" o:spid="_x0000_s1143" style="position:absolute;left:31934;top:18288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<v:rect id="Rectangle 559" o:spid="_x0000_s1144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" fillcolor="#7f7f7f [1612]" stroked="f" strokeweight="1pt"/>
                <v:shape id="Rectangle 29" o:spid="_x0000_s1145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61" o:spid="_x0000_s1146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Oval 9" o:spid="_x0000_s114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0C72E3C5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4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4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5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5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15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5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69" o:spid="_x0000_s1154" style="position:absolute;left:31934;top:36576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<v:rect id="Rectangle 570" o:spid="_x0000_s1155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" fillcolor="#7f7f7f [1612]" stroked="f" strokeweight="1pt"/>
                <v:shape id="Rectangle 29" o:spid="_x0000_s1156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72" o:spid="_x0000_s1157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shape id="Oval 9" o:spid="_x0000_s115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3081605F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5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6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6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6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6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6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l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WTKTy/xB8glw8AAAD//wMAUEsBAi0AFAAGAAgAAAAhANvh9svuAAAAhQEAABMAAAAAAAAAAAAA&#10;AAAAAAAAAFtDb250ZW50X1R5cGVzXS54bWxQSwECLQAUAAYACAAAACEAWvQsW78AAAAVAQAACwAA&#10;AAAAAAAAAAAAAAAfAQAAX3JlbHMvLnJlbHNQSwECLQAUAAYACAAAACEA6HJ65c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68" o:spid="_x0000_s1165" style="position:absolute;left:31934;top:54725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9" o:spid="_x0000_s1166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" fillcolor="#7f7f7f [1612]" stroked="f" strokeweight="1pt"/>
                <v:shape id="Rectangle 29" o:spid="_x0000_s1167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71" o:spid="_x0000_s1168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Oval 9" o:spid="_x0000_s1169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2FD26D17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70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71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u2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0zH8fkk/QC4fAAAA//8DAFBLAQItABQABgAIAAAAIQDb4fbL7gAAAIUBAAATAAAAAAAAAAAA&#10;AAAAAAAAAABbQ29udGVudF9UeXBlc10ueG1sUEsBAi0AFAAGAAgAAAAhAFr0LFu/AAAAFQEAAAsA&#10;AAAAAAAAAAAAAAAAHwEAAF9yZWxzLy5yZWxzUEsBAi0AFAAGAAgAAAAhAMcqa7b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72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73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0mj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XTCTy/xB8glw8AAAD//wMAUEsBAi0AFAAGAAgAAAAhANvh9svuAAAAhQEAABMAAAAAAAAAAAAA&#10;AAAAAAAAAFtDb250ZW50X1R5cGVzXS54bWxQSwECLQAUAAYACAAAACEAWvQsW78AAAAVAQAACwAA&#10;AAAAAAAAAAAAAAAfAQAAX3JlbHMvLnJlbHNQSwECLQAUAAYACAAAACEAAudJo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74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7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79" o:spid="_x0000_s1176" style="position:absolute;left:31934;top:73152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0" o:spid="_x0000_s1177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" fillcolor="#7f7f7f [1612]" stroked="f" strokeweight="1pt"/>
                <v:shape id="Rectangle 29" o:spid="_x0000_s1178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82" o:spid="_x0000_s1179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Oval 9" o:spid="_x0000_s118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" adj="4584" filled="f" strokecolor="black [3213]" strokeweight=".25pt">
                    <v:stroke opacity="6682f"/>
                    <v:textbox>
                      <w:txbxContent>
                        <w:p w14:paraId="102FF7EF" w14:textId="77777777"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8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8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8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8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8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18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w10:wrap anchorx="page" anchory="page"/>
            </v:group>
          </w:pict>
        </mc:Fallback>
      </mc:AlternateContent>
    </w:r>
    <w:r w:rsidR="000C2E73" w:rsidRPr="00E72FB2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C766953" wp14:editId="35B35A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19050" b="190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457200"/>
                          <a:ext cx="7772400" cy="9144000"/>
                          <a:chOff x="0" y="0"/>
                          <a:chExt cx="7772400" cy="9144000"/>
                        </a:xfrm>
                      </wpg:grpSpPr>
                      <wps:wsp>
                        <wps:cNvPr id="6" name="Straight Connector 1"/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2"/>
                        <wps:cNvCnPr/>
                        <wps:spPr>
                          <a:xfrm>
                            <a:off x="0" y="1828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3"/>
                        <wps:cNvCnPr/>
                        <wps:spPr>
                          <a:xfrm>
                            <a:off x="0" y="3657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4"/>
                        <wps:cNvCnPr/>
                        <wps:spPr>
                          <a:xfrm>
                            <a:off x="0" y="5486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5"/>
                        <wps:cNvCnPr/>
                        <wps:spPr>
                          <a:xfrm>
                            <a:off x="0" y="7315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6"/>
                        <wps:cNvCnPr/>
                        <wps:spPr>
                          <a:xfrm>
                            <a:off x="0" y="9144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7" name="Group 11"/>
                      <wpg:cNvGrpSpPr/>
                      <wpg:grpSpPr>
                        <a:xfrm>
                          <a:off x="685800" y="0"/>
                          <a:ext cx="6381750" cy="10058400"/>
                          <a:chOff x="0" y="0"/>
                          <a:chExt cx="6381750" cy="10058400"/>
                        </a:xfrm>
                      </wpg:grpSpPr>
                      <wps:wsp>
                        <wps:cNvPr id="258" name="Straight Connector 8"/>
                        <wps:cNvCnPr/>
                        <wps:spPr>
                          <a:xfrm>
                            <a:off x="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9"/>
                        <wps:cNvCnPr/>
                        <wps:spPr>
                          <a:xfrm>
                            <a:off x="3190875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10"/>
                        <wps:cNvCnPr/>
                        <wps:spPr>
                          <a:xfrm>
                            <a:off x="638175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267A842" id="Group 13" o:spid="_x0000_s1026" style="position:absolute;margin-left:0;margin-top:0;width:612pt;height:11in;z-index:-251638784;mso-position-horizontal-relative:page;mso-position-vertical-relative:page;mso-width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">
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</v:group>
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<v:stroke dashstyle="dash" joinstyle="miter"/>
                </v:line>
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<v:stroke dashstyle="dash"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15E4D" w14:textId="77777777" w:rsidR="00CD7FCB" w:rsidRDefault="00CD7FCB" w:rsidP="0031538C">
      <w:pPr>
        <w:spacing w:after="0"/>
      </w:pPr>
      <w:r>
        <w:separator/>
      </w:r>
    </w:p>
  </w:footnote>
  <w:footnote w:type="continuationSeparator" w:id="0">
    <w:p w14:paraId="6DB78D78" w14:textId="77777777" w:rsidR="00CD7FCB" w:rsidRDefault="00CD7FCB" w:rsidP="003153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05"/>
    <w:rsid w:val="000616F7"/>
    <w:rsid w:val="00061EAD"/>
    <w:rsid w:val="000A27DB"/>
    <w:rsid w:val="000C2E73"/>
    <w:rsid w:val="000C7059"/>
    <w:rsid w:val="000D2CBC"/>
    <w:rsid w:val="00116045"/>
    <w:rsid w:val="00127A89"/>
    <w:rsid w:val="00146449"/>
    <w:rsid w:val="001D26F2"/>
    <w:rsid w:val="001E6C3E"/>
    <w:rsid w:val="001F155B"/>
    <w:rsid w:val="00216979"/>
    <w:rsid w:val="002C57F8"/>
    <w:rsid w:val="002D3BA4"/>
    <w:rsid w:val="003130EF"/>
    <w:rsid w:val="0031538C"/>
    <w:rsid w:val="003369B1"/>
    <w:rsid w:val="0034582D"/>
    <w:rsid w:val="003844C8"/>
    <w:rsid w:val="0038705B"/>
    <w:rsid w:val="003A3849"/>
    <w:rsid w:val="003A7E14"/>
    <w:rsid w:val="003C2F9A"/>
    <w:rsid w:val="004F7F10"/>
    <w:rsid w:val="00511959"/>
    <w:rsid w:val="005370F3"/>
    <w:rsid w:val="00563173"/>
    <w:rsid w:val="00567CE6"/>
    <w:rsid w:val="00593F06"/>
    <w:rsid w:val="005D141A"/>
    <w:rsid w:val="005D73E7"/>
    <w:rsid w:val="005F3DB4"/>
    <w:rsid w:val="006E774A"/>
    <w:rsid w:val="006E7E9B"/>
    <w:rsid w:val="00746AF4"/>
    <w:rsid w:val="00775605"/>
    <w:rsid w:val="007D44DB"/>
    <w:rsid w:val="00897247"/>
    <w:rsid w:val="008D3BDE"/>
    <w:rsid w:val="008F621D"/>
    <w:rsid w:val="00953A65"/>
    <w:rsid w:val="00965CA4"/>
    <w:rsid w:val="009932A4"/>
    <w:rsid w:val="009B54F8"/>
    <w:rsid w:val="00A867CE"/>
    <w:rsid w:val="00A90758"/>
    <w:rsid w:val="00AB7971"/>
    <w:rsid w:val="00AC7564"/>
    <w:rsid w:val="00B04247"/>
    <w:rsid w:val="00B75969"/>
    <w:rsid w:val="00B927F6"/>
    <w:rsid w:val="00C0592B"/>
    <w:rsid w:val="00C32AED"/>
    <w:rsid w:val="00C353B5"/>
    <w:rsid w:val="00C63BD4"/>
    <w:rsid w:val="00C83C38"/>
    <w:rsid w:val="00CD41EF"/>
    <w:rsid w:val="00CD7FCB"/>
    <w:rsid w:val="00CE5D85"/>
    <w:rsid w:val="00D15C7C"/>
    <w:rsid w:val="00D7339D"/>
    <w:rsid w:val="00D7674F"/>
    <w:rsid w:val="00DA0A21"/>
    <w:rsid w:val="00DD3DCF"/>
    <w:rsid w:val="00DD5AAA"/>
    <w:rsid w:val="00E31D76"/>
    <w:rsid w:val="00E32046"/>
    <w:rsid w:val="00E72FB2"/>
    <w:rsid w:val="00EA5B3E"/>
    <w:rsid w:val="00F02A79"/>
    <w:rsid w:val="00F35F1C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86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5B74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E9B"/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1CADE4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1CADE4" w:themeColor="accent1"/>
    </w:rPr>
  </w:style>
  <w:style w:type="paragraph" w:customStyle="1" w:styleId="Organization">
    <w:name w:val="Organization"/>
    <w:basedOn w:val="Normal"/>
    <w:uiPriority w:val="1"/>
    <w:semiHidden/>
    <w:qFormat/>
    <w:pPr>
      <w:spacing w:after="0"/>
    </w:pPr>
    <w:rPr>
      <w:color w:val="192D3A" w:themeColor="text2" w:themeShade="80"/>
    </w:rPr>
  </w:style>
  <w:style w:type="paragraph" w:customStyle="1" w:styleId="Name">
    <w:name w:val="Name"/>
    <w:basedOn w:val="Normal"/>
    <w:uiPriority w:val="1"/>
    <w:qFormat/>
    <w:rsid w:val="006E7E9B"/>
    <w:pPr>
      <w:tabs>
        <w:tab w:val="left" w:pos="2323"/>
      </w:tabs>
    </w:pPr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semiHidden/>
    <w:rsid w:val="006E7E9B"/>
    <w:rPr>
      <w:rFonts w:asciiTheme="majorHAnsi" w:eastAsia="Times New Roman" w:hAnsiTheme="majorHAnsi" w:cs="Arial"/>
      <w:b/>
      <w:color w:val="1CADE4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CE5D85"/>
    <w:pPr>
      <w:framePr w:wrap="around" w:vAnchor="text" w:hAnchor="text" w:y="1"/>
      <w:spacing w:before="40" w:after="40"/>
      <w:jc w:val="right"/>
    </w:pPr>
    <w:rPr>
      <w:noProof/>
      <w:color w:val="auto"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CE5D85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2A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E9B"/>
  </w:style>
  <w:style w:type="paragraph" w:styleId="Footer">
    <w:name w:val="footer"/>
    <w:basedOn w:val="Normal"/>
    <w:link w:val="Foot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E9B"/>
  </w:style>
  <w:style w:type="paragraph" w:customStyle="1" w:styleId="ContactInfo">
    <w:name w:val="Contact Info"/>
    <w:basedOn w:val="Normal"/>
    <w:qFormat/>
    <w:rsid w:val="005F3DB4"/>
    <w:pPr>
      <w:tabs>
        <w:tab w:val="left" w:pos="2323"/>
      </w:tabs>
      <w:contextualSpacing/>
    </w:pPr>
    <w:rPr>
      <w:color w:val="000000" w:themeColor="text1"/>
      <w:sz w:val="14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am\AppData\Roaming\Microsoft\Templates\Hexagon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FA1E0D5D3A478A873309F1EA407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76FDD-10B5-4E58-8630-0566179CA72C}"/>
      </w:docPartPr>
      <w:docPartBody>
        <w:p w:rsidR="00606D51" w:rsidRDefault="0020053A">
          <w:pPr>
            <w:pStyle w:val="D2FA1E0D5D3A478A873309F1EA407FA7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D09E18E97298441D988E04DD2A2F0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8812A-1754-4AD0-92A2-C6F473816039}"/>
      </w:docPartPr>
      <w:docPartBody>
        <w:p w:rsidR="00606D51" w:rsidRDefault="0020053A">
          <w:pPr>
            <w:pStyle w:val="D09E18E97298441D988E04DD2A2F0126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D868E95E501D4C55BFDE6B383814A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79A8-B204-41AF-9201-F9627062A8AC}"/>
      </w:docPartPr>
      <w:docPartBody>
        <w:p w:rsidR="00606D51" w:rsidRDefault="0020053A">
          <w:pPr>
            <w:pStyle w:val="D868E95E501D4C55BFDE6B383814AE68"/>
          </w:pPr>
          <w:r w:rsidRPr="005F3DB4">
            <w:t>[email address]</w:t>
          </w:r>
        </w:p>
      </w:docPartBody>
    </w:docPart>
    <w:docPart>
      <w:docPartPr>
        <w:name w:val="D16DD2BE26874A6F93235BEAD1466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DBCB-0994-49D0-AA42-7FBC2896ADB8}"/>
      </w:docPartPr>
      <w:docPartBody>
        <w:p w:rsidR="00606D51" w:rsidRDefault="0020053A">
          <w:pPr>
            <w:pStyle w:val="D16DD2BE26874A6F93235BEAD1466F5A"/>
          </w:pPr>
          <w:r w:rsidRPr="005F3DB4">
            <w:t>[Company Phone]</w:t>
          </w:r>
        </w:p>
      </w:docPartBody>
    </w:docPart>
    <w:docPart>
      <w:docPartPr>
        <w:name w:val="AFE367A836C046A488D216D9A6867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8B0C3-37D6-4600-8ADD-4A32973B5D14}"/>
      </w:docPartPr>
      <w:docPartBody>
        <w:p w:rsidR="00606D51" w:rsidRDefault="0020053A">
          <w:pPr>
            <w:pStyle w:val="AFE367A836C046A488D216D9A6867971"/>
          </w:pPr>
          <w:r w:rsidRPr="005F3DB4">
            <w:t>[Company Phone]</w:t>
          </w:r>
        </w:p>
      </w:docPartBody>
    </w:docPart>
    <w:docPart>
      <w:docPartPr>
        <w:name w:val="D332DF323BC94CAEA9F1AFAF9B442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F1D7-CCD1-4926-8202-1ECD596962D4}"/>
      </w:docPartPr>
      <w:docPartBody>
        <w:p w:rsidR="00606D51" w:rsidRDefault="0020053A">
          <w:pPr>
            <w:pStyle w:val="D332DF323BC94CAEA9F1AFAF9B442EFD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C3BB49AF7D4A4C4B96D7360A4E25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68D70-FAC6-4AAA-B68D-74FDC12F1F52}"/>
      </w:docPartPr>
      <w:docPartBody>
        <w:p w:rsidR="00606D51" w:rsidRDefault="0020053A">
          <w:pPr>
            <w:pStyle w:val="C3BB49AF7D4A4C4B96D7360A4E253EB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5CC7896EB5CF49618317EF0CDC40A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41E5-6FC7-4A5E-9CBE-CFE8E64C4C1E}"/>
      </w:docPartPr>
      <w:docPartBody>
        <w:p w:rsidR="00606D51" w:rsidRDefault="0020053A">
          <w:pPr>
            <w:pStyle w:val="5CC7896EB5CF49618317EF0CDC40A3CC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F4CCAD02604C41FA89BC43F10004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F6477-0FA5-40F8-BE10-23B412617FD8}"/>
      </w:docPartPr>
      <w:docPartBody>
        <w:p w:rsidR="00606D51" w:rsidRDefault="0020053A">
          <w:pPr>
            <w:pStyle w:val="F4CCAD02604C41FA89BC43F10004C94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C34A6008C19D43B3854879409180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7AD34-4EF8-476A-A263-CB93DF5772C4}"/>
      </w:docPartPr>
      <w:docPartBody>
        <w:p w:rsidR="00606D51" w:rsidRDefault="0020053A">
          <w:pPr>
            <w:pStyle w:val="C34A6008C19D43B3854879409180F85D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67394EA8C1B741BEBCED05D5DC2F5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E8CE0-4261-4E6F-8F62-76D39D75DAF1}"/>
      </w:docPartPr>
      <w:docPartBody>
        <w:p w:rsidR="00606D51" w:rsidRDefault="0020053A">
          <w:pPr>
            <w:pStyle w:val="67394EA8C1B741BEBCED05D5DC2F5651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BFBDEC2C62B847698794FDEB99A1A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CA6D-3DF8-41D7-9026-F5E440AFC106}"/>
      </w:docPartPr>
      <w:docPartBody>
        <w:p w:rsidR="00606D51" w:rsidRDefault="0020053A">
          <w:pPr>
            <w:pStyle w:val="BFBDEC2C62B847698794FDEB99A1ABF7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420B30A69145417C91DA923B6A3A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EA427-4F8A-4931-970C-6C375967788F}"/>
      </w:docPartPr>
      <w:docPartBody>
        <w:p w:rsidR="00606D51" w:rsidRDefault="0020053A">
          <w:pPr>
            <w:pStyle w:val="420B30A69145417C91DA923B6A3A0661"/>
          </w:pPr>
          <w:r w:rsidRPr="005F3DB4">
            <w:t>[email address]</w:t>
          </w:r>
        </w:p>
      </w:docPartBody>
    </w:docPart>
    <w:docPart>
      <w:docPartPr>
        <w:name w:val="095D4C57346F4E0AA4588AD05D06C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1436-4670-40CF-8C57-667997106ECD}"/>
      </w:docPartPr>
      <w:docPartBody>
        <w:p w:rsidR="00606D51" w:rsidRDefault="0020053A">
          <w:pPr>
            <w:pStyle w:val="095D4C57346F4E0AA4588AD05D06CA00"/>
          </w:pPr>
          <w:r w:rsidRPr="005F3DB4">
            <w:t>[Company Phone]</w:t>
          </w:r>
        </w:p>
      </w:docPartBody>
    </w:docPart>
    <w:docPart>
      <w:docPartPr>
        <w:name w:val="CED99A22AF984CE7AFC457FF0D58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BAAF-D37E-4F86-9C34-7992FB40C76C}"/>
      </w:docPartPr>
      <w:docPartBody>
        <w:p w:rsidR="00606D51" w:rsidRDefault="0020053A">
          <w:pPr>
            <w:pStyle w:val="CED99A22AF984CE7AFC457FF0D58DC43"/>
          </w:pPr>
          <w:r w:rsidRPr="005F3DB4">
            <w:t>[Company Phone]</w:t>
          </w:r>
        </w:p>
      </w:docPartBody>
    </w:docPart>
    <w:docPart>
      <w:docPartPr>
        <w:name w:val="EDCAF6655DB64ABAB66CDA4E4531F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B7B37-045B-49FF-95E8-5B11A44F130F}"/>
      </w:docPartPr>
      <w:docPartBody>
        <w:p w:rsidR="00606D51" w:rsidRDefault="0020053A">
          <w:pPr>
            <w:pStyle w:val="EDCAF6655DB64ABAB66CDA4E4531F1B9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A23BC0BED82449719D002D3D3EE1F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13349-FAAE-4ED9-9915-4AE7F2AF24B7}"/>
      </w:docPartPr>
      <w:docPartBody>
        <w:p w:rsidR="00606D51" w:rsidRDefault="0020053A">
          <w:pPr>
            <w:pStyle w:val="A23BC0BED82449719D002D3D3EE1FE34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1A3E4A587C2A4083BEC533B4025B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8CD6-0645-4364-89DD-23548D4D5DE6}"/>
      </w:docPartPr>
      <w:docPartBody>
        <w:p w:rsidR="00606D51" w:rsidRDefault="0020053A">
          <w:pPr>
            <w:pStyle w:val="1A3E4A587C2A4083BEC533B4025BE331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699526B73E57401AAB8E9B6E5E198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72D0-0573-45A8-B901-80ABAB020233}"/>
      </w:docPartPr>
      <w:docPartBody>
        <w:p w:rsidR="00606D51" w:rsidRDefault="0020053A">
          <w:pPr>
            <w:pStyle w:val="699526B73E57401AAB8E9B6E5E198A6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2B13FF47BE3D4664925A0D016BC4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DD206-D82A-4663-8615-EE9D5CA518B8}"/>
      </w:docPartPr>
      <w:docPartBody>
        <w:p w:rsidR="00606D51" w:rsidRDefault="0020053A">
          <w:pPr>
            <w:pStyle w:val="2B13FF47BE3D4664925A0D016BC44AB2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B4FC4183ED2F4476BF2480400F1C2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D1FF7-1646-4345-A8D7-A78CB83FE22C}"/>
      </w:docPartPr>
      <w:docPartBody>
        <w:p w:rsidR="00606D51" w:rsidRDefault="0020053A">
          <w:pPr>
            <w:pStyle w:val="B4FC4183ED2F4476BF2480400F1C26E1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87415B4C7BB04BFD969EE9514693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2E864-52F4-40C2-A827-12AEB697E4EC}"/>
      </w:docPartPr>
      <w:docPartBody>
        <w:p w:rsidR="00606D51" w:rsidRDefault="0020053A">
          <w:pPr>
            <w:pStyle w:val="87415B4C7BB04BFD969EE951469339F7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34D68F21EDD54557AF92A688AD0A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28B2-FA5D-473E-8430-F6626B4ADED4}"/>
      </w:docPartPr>
      <w:docPartBody>
        <w:p w:rsidR="00606D51" w:rsidRDefault="0020053A">
          <w:pPr>
            <w:pStyle w:val="34D68F21EDD54557AF92A688AD0A1FFB"/>
          </w:pPr>
          <w:r w:rsidRPr="005F3DB4">
            <w:t>[email address]</w:t>
          </w:r>
        </w:p>
      </w:docPartBody>
    </w:docPart>
    <w:docPart>
      <w:docPartPr>
        <w:name w:val="C08B9064F11142EDB77E527004A3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8594-5D65-4D9E-BFE9-2AF35E2BAEA7}"/>
      </w:docPartPr>
      <w:docPartBody>
        <w:p w:rsidR="00606D51" w:rsidRDefault="0020053A">
          <w:pPr>
            <w:pStyle w:val="C08B9064F11142EDB77E527004A3C6F5"/>
          </w:pPr>
          <w:r w:rsidRPr="005F3DB4">
            <w:t>[Company Phone]</w:t>
          </w:r>
        </w:p>
      </w:docPartBody>
    </w:docPart>
    <w:docPart>
      <w:docPartPr>
        <w:name w:val="E188176DDB3F46F6AFCB8E7122211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8DDD-A03E-4427-8088-DDAFEC16DB0C}"/>
      </w:docPartPr>
      <w:docPartBody>
        <w:p w:rsidR="00606D51" w:rsidRDefault="0020053A">
          <w:pPr>
            <w:pStyle w:val="E188176DDB3F46F6AFCB8E71222119BD"/>
          </w:pPr>
          <w:r w:rsidRPr="005F3DB4">
            <w:t>[Company Phone]</w:t>
          </w:r>
        </w:p>
      </w:docPartBody>
    </w:docPart>
    <w:docPart>
      <w:docPartPr>
        <w:name w:val="CB753A3FCC1B4930967371A26012E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6B01-F620-42E6-B8AA-555B94D0DC14}"/>
      </w:docPartPr>
      <w:docPartBody>
        <w:p w:rsidR="00606D51" w:rsidRDefault="0020053A">
          <w:pPr>
            <w:pStyle w:val="CB753A3FCC1B4930967371A26012EF9A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5D556E9BCC834B1280FDAF1FD0400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58267-65E5-4718-A392-ABE695C80221}"/>
      </w:docPartPr>
      <w:docPartBody>
        <w:p w:rsidR="00606D51" w:rsidRDefault="0020053A">
          <w:pPr>
            <w:pStyle w:val="5D556E9BCC834B1280FDAF1FD0400539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F98B909B1DC94B648F70E31B1DE6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5EF3C-D89C-4EB9-A1E8-712E18BE7361}"/>
      </w:docPartPr>
      <w:docPartBody>
        <w:p w:rsidR="00606D51" w:rsidRDefault="0020053A">
          <w:pPr>
            <w:pStyle w:val="F98B909B1DC94B648F70E31B1DE6DE59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77A770E5C2CF4CBBB6461ABE94733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F6795-8FF5-48EC-8676-59135EA811E6}"/>
      </w:docPartPr>
      <w:docPartBody>
        <w:p w:rsidR="00606D51" w:rsidRDefault="0020053A">
          <w:pPr>
            <w:pStyle w:val="77A770E5C2CF4CBBB6461ABE9473362F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9AC8FC0BF8A24AD9BA3D7B60BFF8B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CCB4-36CF-4776-A262-A8D56E917530}"/>
      </w:docPartPr>
      <w:docPartBody>
        <w:p w:rsidR="00606D51" w:rsidRDefault="0020053A">
          <w:pPr>
            <w:pStyle w:val="9AC8FC0BF8A24AD9BA3D7B60BFF8B5E6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CD7294F335BE4A47B87A73C9986A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AE3C5-A658-40C8-989D-22F937ED8B3B}"/>
      </w:docPartPr>
      <w:docPartBody>
        <w:p w:rsidR="00606D51" w:rsidRDefault="0020053A">
          <w:pPr>
            <w:pStyle w:val="CD7294F335BE4A47B87A73C9986AE953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DB9BA1EA57284D38B9703F9E506B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26628-3DA2-4A36-B5F5-A6F162AA5FF9}"/>
      </w:docPartPr>
      <w:docPartBody>
        <w:p w:rsidR="00606D51" w:rsidRDefault="0020053A">
          <w:pPr>
            <w:pStyle w:val="DB9BA1EA57284D38B9703F9E506B71FD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71CF502256DC486D88FE0CF00C1D5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622EE-5E01-480B-B29C-7B44CC6191CB}"/>
      </w:docPartPr>
      <w:docPartBody>
        <w:p w:rsidR="00606D51" w:rsidRDefault="0020053A">
          <w:pPr>
            <w:pStyle w:val="71CF502256DC486D88FE0CF00C1D51B3"/>
          </w:pPr>
          <w:r w:rsidRPr="005F3DB4">
            <w:t>[email address]</w:t>
          </w:r>
        </w:p>
      </w:docPartBody>
    </w:docPart>
    <w:docPart>
      <w:docPartPr>
        <w:name w:val="0858CA1A405B4A079FDDAD90E7044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1B216-50D6-42BD-9342-9EFF6BBC8D36}"/>
      </w:docPartPr>
      <w:docPartBody>
        <w:p w:rsidR="00606D51" w:rsidRDefault="0020053A">
          <w:pPr>
            <w:pStyle w:val="0858CA1A405B4A079FDDAD90E70448B4"/>
          </w:pPr>
          <w:r w:rsidRPr="005F3DB4">
            <w:t>[Company Phone]</w:t>
          </w:r>
        </w:p>
      </w:docPartBody>
    </w:docPart>
    <w:docPart>
      <w:docPartPr>
        <w:name w:val="DAFF90FB78A949228F8FC178665A1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7D4F-7CE1-4631-BBDB-93FF96FE1126}"/>
      </w:docPartPr>
      <w:docPartBody>
        <w:p w:rsidR="00606D51" w:rsidRDefault="0020053A">
          <w:pPr>
            <w:pStyle w:val="DAFF90FB78A949228F8FC178665A1BF4"/>
          </w:pPr>
          <w:r w:rsidRPr="005F3DB4">
            <w:t>[Company Phone]</w:t>
          </w:r>
        </w:p>
      </w:docPartBody>
    </w:docPart>
    <w:docPart>
      <w:docPartPr>
        <w:name w:val="A3781574E778478B82F80DF3EE64F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F7C7-942C-4ED0-99F4-FF29B763EA06}"/>
      </w:docPartPr>
      <w:docPartBody>
        <w:p w:rsidR="00606D51" w:rsidRDefault="0020053A">
          <w:pPr>
            <w:pStyle w:val="A3781574E778478B82F80DF3EE64F228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D45169C12DAB4EAE9C7D9050BAE62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A3A81-29C2-492E-AEDF-CE4FD84D403B}"/>
      </w:docPartPr>
      <w:docPartBody>
        <w:p w:rsidR="00606D51" w:rsidRDefault="0020053A">
          <w:pPr>
            <w:pStyle w:val="D45169C12DAB4EAE9C7D9050BAE62E8C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502B76C018994F76A429F9FD16B7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D65E-4E79-44E6-B906-A7FD4D64C3C3}"/>
      </w:docPartPr>
      <w:docPartBody>
        <w:p w:rsidR="00606D51" w:rsidRDefault="0020053A">
          <w:pPr>
            <w:pStyle w:val="502B76C018994F76A429F9FD16B7A9CB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6EF78EF379CA45B194C5CCC3443B9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49962-C42F-47F5-BBED-164AB4D5007F}"/>
      </w:docPartPr>
      <w:docPartBody>
        <w:p w:rsidR="00606D51" w:rsidRDefault="0020053A">
          <w:pPr>
            <w:pStyle w:val="6EF78EF379CA45B194C5CCC3443B9D3D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455E0AEE76D14BEF9AEE29FF0B02B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384C-847D-404E-A814-BC156B3D5753}"/>
      </w:docPartPr>
      <w:docPartBody>
        <w:p w:rsidR="00606D51" w:rsidRDefault="0020053A">
          <w:pPr>
            <w:pStyle w:val="455E0AEE76D14BEF9AEE29FF0B02B648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76C0FC1D8B184A19B8468D83A2445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4DD78-647F-4EA5-B03A-C5B2573A8D2A}"/>
      </w:docPartPr>
      <w:docPartBody>
        <w:p w:rsidR="00606D51" w:rsidRDefault="0020053A">
          <w:pPr>
            <w:pStyle w:val="76C0FC1D8B184A19B8468D83A2445A3F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5BC5DD3951BF48E7A87C74874CB5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969E0-DD61-4BCF-9E88-15391DD41A15}"/>
      </w:docPartPr>
      <w:docPartBody>
        <w:p w:rsidR="00606D51" w:rsidRDefault="0020053A">
          <w:pPr>
            <w:pStyle w:val="5BC5DD3951BF48E7A87C74874CB5CEA6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CD76B50769124B76AED5459C03BF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11F84-F0CA-402E-8D94-7370CD808581}"/>
      </w:docPartPr>
      <w:docPartBody>
        <w:p w:rsidR="00606D51" w:rsidRDefault="0020053A">
          <w:pPr>
            <w:pStyle w:val="CD76B50769124B76AED5459C03BFFEC4"/>
          </w:pPr>
          <w:r w:rsidRPr="005F3DB4">
            <w:t>[email address]</w:t>
          </w:r>
        </w:p>
      </w:docPartBody>
    </w:docPart>
    <w:docPart>
      <w:docPartPr>
        <w:name w:val="5054AE8DDBEA490BA742105CCFED5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5D9F2-1422-44D6-BB15-F153222D5C0B}"/>
      </w:docPartPr>
      <w:docPartBody>
        <w:p w:rsidR="00606D51" w:rsidRDefault="0020053A">
          <w:pPr>
            <w:pStyle w:val="5054AE8DDBEA490BA742105CCFED5CF4"/>
          </w:pPr>
          <w:r w:rsidRPr="005F3DB4">
            <w:t>[Company Phone]</w:t>
          </w:r>
        </w:p>
      </w:docPartBody>
    </w:docPart>
    <w:docPart>
      <w:docPartPr>
        <w:name w:val="8D8178C51D044869982EACE8A85B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A2C8C-9CBB-46A0-B801-1D5B2D8EB402}"/>
      </w:docPartPr>
      <w:docPartBody>
        <w:p w:rsidR="00606D51" w:rsidRDefault="0020053A">
          <w:pPr>
            <w:pStyle w:val="8D8178C51D044869982EACE8A85B59C1"/>
          </w:pPr>
          <w:r w:rsidRPr="005F3DB4">
            <w:t>[Company Phone]</w:t>
          </w:r>
        </w:p>
      </w:docPartBody>
    </w:docPart>
    <w:docPart>
      <w:docPartPr>
        <w:name w:val="252880D98B8D41889A553A93C37FC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9A07-F78F-481B-93A5-74C3D649EB11}"/>
      </w:docPartPr>
      <w:docPartBody>
        <w:p w:rsidR="00606D51" w:rsidRDefault="0020053A">
          <w:pPr>
            <w:pStyle w:val="252880D98B8D41889A553A93C37FC8CA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DE1215D4E545435A80A18E225D220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13C54-F226-444C-8862-186A8B2E5A3F}"/>
      </w:docPartPr>
      <w:docPartBody>
        <w:p w:rsidR="00606D51" w:rsidRDefault="0020053A">
          <w:pPr>
            <w:pStyle w:val="DE1215D4E545435A80A18E225D220069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BC8596D684B844D393C0A64DC534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98630-18DE-479A-A989-3A9EC4A675D8}"/>
      </w:docPartPr>
      <w:docPartBody>
        <w:p w:rsidR="00606D51" w:rsidRDefault="0020053A">
          <w:pPr>
            <w:pStyle w:val="BC8596D684B844D393C0A64DC534D921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691AEF4B034B480691DADF42DFEC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F19A-887C-4114-B691-FA427B1FB31E}"/>
      </w:docPartPr>
      <w:docPartBody>
        <w:p w:rsidR="00606D51" w:rsidRDefault="0020053A">
          <w:pPr>
            <w:pStyle w:val="691AEF4B034B480691DADF42DFEC6203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8D"/>
    <w:rsid w:val="0020053A"/>
    <w:rsid w:val="00606D51"/>
    <w:rsid w:val="0074778D"/>
    <w:rsid w:val="008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B4FF8E1C0475A9BA53F1F405C7798">
    <w:name w:val="CAFB4FF8E1C0475A9BA53F1F405C7798"/>
  </w:style>
  <w:style w:type="paragraph" w:customStyle="1" w:styleId="D2FA1E0D5D3A478A873309F1EA407FA7">
    <w:name w:val="D2FA1E0D5D3A478A873309F1EA407FA7"/>
  </w:style>
  <w:style w:type="paragraph" w:customStyle="1" w:styleId="D09E18E97298441D988E04DD2A2F0126">
    <w:name w:val="D09E18E97298441D988E04DD2A2F0126"/>
  </w:style>
  <w:style w:type="paragraph" w:customStyle="1" w:styleId="D868E95E501D4C55BFDE6B383814AE68">
    <w:name w:val="D868E95E501D4C55BFDE6B383814AE68"/>
  </w:style>
  <w:style w:type="paragraph" w:customStyle="1" w:styleId="D16DD2BE26874A6F93235BEAD1466F5A">
    <w:name w:val="D16DD2BE26874A6F93235BEAD1466F5A"/>
  </w:style>
  <w:style w:type="paragraph" w:customStyle="1" w:styleId="AFE367A836C046A488D216D9A6867971">
    <w:name w:val="AFE367A836C046A488D216D9A6867971"/>
  </w:style>
  <w:style w:type="paragraph" w:customStyle="1" w:styleId="D332DF323BC94CAEA9F1AFAF9B442EFD">
    <w:name w:val="D332DF323BC94CAEA9F1AFAF9B442EFD"/>
  </w:style>
  <w:style w:type="paragraph" w:customStyle="1" w:styleId="C3BB49AF7D4A4C4B96D7360A4E253EB1">
    <w:name w:val="C3BB49AF7D4A4C4B96D7360A4E253EB1"/>
  </w:style>
  <w:style w:type="paragraph" w:customStyle="1" w:styleId="5CC7896EB5CF49618317EF0CDC40A3CC">
    <w:name w:val="5CC7896EB5CF49618317EF0CDC40A3CC"/>
  </w:style>
  <w:style w:type="paragraph" w:customStyle="1" w:styleId="F4CCAD02604C41FA89BC43F10004C941">
    <w:name w:val="F4CCAD02604C41FA89BC43F10004C941"/>
  </w:style>
  <w:style w:type="paragraph" w:customStyle="1" w:styleId="C34A6008C19D43B3854879409180F85D">
    <w:name w:val="C34A6008C19D43B3854879409180F85D"/>
  </w:style>
  <w:style w:type="paragraph" w:customStyle="1" w:styleId="67394EA8C1B741BEBCED05D5DC2F5651">
    <w:name w:val="67394EA8C1B741BEBCED05D5DC2F5651"/>
  </w:style>
  <w:style w:type="paragraph" w:customStyle="1" w:styleId="BFBDEC2C62B847698794FDEB99A1ABF7">
    <w:name w:val="BFBDEC2C62B847698794FDEB99A1ABF7"/>
  </w:style>
  <w:style w:type="paragraph" w:customStyle="1" w:styleId="420B30A69145417C91DA923B6A3A0661">
    <w:name w:val="420B30A69145417C91DA923B6A3A0661"/>
  </w:style>
  <w:style w:type="paragraph" w:customStyle="1" w:styleId="095D4C57346F4E0AA4588AD05D06CA00">
    <w:name w:val="095D4C57346F4E0AA4588AD05D06CA00"/>
  </w:style>
  <w:style w:type="paragraph" w:customStyle="1" w:styleId="CED99A22AF984CE7AFC457FF0D58DC43">
    <w:name w:val="CED99A22AF984CE7AFC457FF0D58DC43"/>
  </w:style>
  <w:style w:type="paragraph" w:customStyle="1" w:styleId="EDCAF6655DB64ABAB66CDA4E4531F1B9">
    <w:name w:val="EDCAF6655DB64ABAB66CDA4E4531F1B9"/>
  </w:style>
  <w:style w:type="paragraph" w:customStyle="1" w:styleId="A23BC0BED82449719D002D3D3EE1FE34">
    <w:name w:val="A23BC0BED82449719D002D3D3EE1FE34"/>
  </w:style>
  <w:style w:type="paragraph" w:customStyle="1" w:styleId="1A3E4A587C2A4083BEC533B4025BE331">
    <w:name w:val="1A3E4A587C2A4083BEC533B4025BE331"/>
  </w:style>
  <w:style w:type="paragraph" w:customStyle="1" w:styleId="699526B73E57401AAB8E9B6E5E198A61">
    <w:name w:val="699526B73E57401AAB8E9B6E5E198A61"/>
  </w:style>
  <w:style w:type="paragraph" w:customStyle="1" w:styleId="2B13FF47BE3D4664925A0D016BC44AB2">
    <w:name w:val="2B13FF47BE3D4664925A0D016BC44AB2"/>
  </w:style>
  <w:style w:type="paragraph" w:customStyle="1" w:styleId="B4FC4183ED2F4476BF2480400F1C26E1">
    <w:name w:val="B4FC4183ED2F4476BF2480400F1C26E1"/>
  </w:style>
  <w:style w:type="paragraph" w:customStyle="1" w:styleId="87415B4C7BB04BFD969EE951469339F7">
    <w:name w:val="87415B4C7BB04BFD969EE951469339F7"/>
  </w:style>
  <w:style w:type="paragraph" w:customStyle="1" w:styleId="34D68F21EDD54557AF92A688AD0A1FFB">
    <w:name w:val="34D68F21EDD54557AF92A688AD0A1FFB"/>
  </w:style>
  <w:style w:type="paragraph" w:customStyle="1" w:styleId="C08B9064F11142EDB77E527004A3C6F5">
    <w:name w:val="C08B9064F11142EDB77E527004A3C6F5"/>
  </w:style>
  <w:style w:type="paragraph" w:customStyle="1" w:styleId="E188176DDB3F46F6AFCB8E71222119BD">
    <w:name w:val="E188176DDB3F46F6AFCB8E71222119BD"/>
  </w:style>
  <w:style w:type="paragraph" w:customStyle="1" w:styleId="CB753A3FCC1B4930967371A26012EF9A">
    <w:name w:val="CB753A3FCC1B4930967371A26012EF9A"/>
  </w:style>
  <w:style w:type="paragraph" w:customStyle="1" w:styleId="5D556E9BCC834B1280FDAF1FD0400539">
    <w:name w:val="5D556E9BCC834B1280FDAF1FD0400539"/>
  </w:style>
  <w:style w:type="paragraph" w:customStyle="1" w:styleId="F98B909B1DC94B648F70E31B1DE6DE59">
    <w:name w:val="F98B909B1DC94B648F70E31B1DE6DE59"/>
  </w:style>
  <w:style w:type="paragraph" w:customStyle="1" w:styleId="77A770E5C2CF4CBBB6461ABE9473362F">
    <w:name w:val="77A770E5C2CF4CBBB6461ABE9473362F"/>
  </w:style>
  <w:style w:type="paragraph" w:customStyle="1" w:styleId="9AC8FC0BF8A24AD9BA3D7B60BFF8B5E6">
    <w:name w:val="9AC8FC0BF8A24AD9BA3D7B60BFF8B5E6"/>
  </w:style>
  <w:style w:type="paragraph" w:customStyle="1" w:styleId="CD7294F335BE4A47B87A73C9986AE953">
    <w:name w:val="CD7294F335BE4A47B87A73C9986AE953"/>
  </w:style>
  <w:style w:type="paragraph" w:customStyle="1" w:styleId="DB9BA1EA57284D38B9703F9E506B71FD">
    <w:name w:val="DB9BA1EA57284D38B9703F9E506B71FD"/>
  </w:style>
  <w:style w:type="paragraph" w:customStyle="1" w:styleId="71CF502256DC486D88FE0CF00C1D51B3">
    <w:name w:val="71CF502256DC486D88FE0CF00C1D51B3"/>
  </w:style>
  <w:style w:type="paragraph" w:customStyle="1" w:styleId="0858CA1A405B4A079FDDAD90E70448B4">
    <w:name w:val="0858CA1A405B4A079FDDAD90E70448B4"/>
  </w:style>
  <w:style w:type="paragraph" w:customStyle="1" w:styleId="DAFF90FB78A949228F8FC178665A1BF4">
    <w:name w:val="DAFF90FB78A949228F8FC178665A1BF4"/>
  </w:style>
  <w:style w:type="paragraph" w:customStyle="1" w:styleId="A3781574E778478B82F80DF3EE64F228">
    <w:name w:val="A3781574E778478B82F80DF3EE64F228"/>
  </w:style>
  <w:style w:type="paragraph" w:customStyle="1" w:styleId="D45169C12DAB4EAE9C7D9050BAE62E8C">
    <w:name w:val="D45169C12DAB4EAE9C7D9050BAE62E8C"/>
  </w:style>
  <w:style w:type="paragraph" w:customStyle="1" w:styleId="502B76C018994F76A429F9FD16B7A9CB">
    <w:name w:val="502B76C018994F76A429F9FD16B7A9CB"/>
  </w:style>
  <w:style w:type="paragraph" w:customStyle="1" w:styleId="6EF78EF379CA45B194C5CCC3443B9D3D">
    <w:name w:val="6EF78EF379CA45B194C5CCC3443B9D3D"/>
  </w:style>
  <w:style w:type="paragraph" w:customStyle="1" w:styleId="455E0AEE76D14BEF9AEE29FF0B02B648">
    <w:name w:val="455E0AEE76D14BEF9AEE29FF0B02B648"/>
  </w:style>
  <w:style w:type="paragraph" w:customStyle="1" w:styleId="76C0FC1D8B184A19B8468D83A2445A3F">
    <w:name w:val="76C0FC1D8B184A19B8468D83A2445A3F"/>
  </w:style>
  <w:style w:type="paragraph" w:customStyle="1" w:styleId="5BC5DD3951BF48E7A87C74874CB5CEA6">
    <w:name w:val="5BC5DD3951BF48E7A87C74874CB5CEA6"/>
  </w:style>
  <w:style w:type="paragraph" w:customStyle="1" w:styleId="CD76B50769124B76AED5459C03BFFEC4">
    <w:name w:val="CD76B50769124B76AED5459C03BFFEC4"/>
  </w:style>
  <w:style w:type="paragraph" w:customStyle="1" w:styleId="5054AE8DDBEA490BA742105CCFED5CF4">
    <w:name w:val="5054AE8DDBEA490BA742105CCFED5CF4"/>
  </w:style>
  <w:style w:type="paragraph" w:customStyle="1" w:styleId="8D8178C51D044869982EACE8A85B59C1">
    <w:name w:val="8D8178C51D044869982EACE8A85B59C1"/>
  </w:style>
  <w:style w:type="paragraph" w:customStyle="1" w:styleId="252880D98B8D41889A553A93C37FC8CA">
    <w:name w:val="252880D98B8D41889A553A93C37FC8CA"/>
  </w:style>
  <w:style w:type="paragraph" w:customStyle="1" w:styleId="DE1215D4E545435A80A18E225D220069">
    <w:name w:val="DE1215D4E545435A80A18E225D220069"/>
  </w:style>
  <w:style w:type="paragraph" w:customStyle="1" w:styleId="BC8596D684B844D393C0A64DC534D921">
    <w:name w:val="BC8596D684B844D393C0A64DC534D921"/>
  </w:style>
  <w:style w:type="paragraph" w:customStyle="1" w:styleId="691AEF4B034B480691DADF42DFEC6203">
    <w:name w:val="691AEF4B034B480691DADF42DFEC6203"/>
  </w:style>
  <w:style w:type="paragraph" w:customStyle="1" w:styleId="EDC02F9B95F54FACAEBAC93E1CEB80A9">
    <w:name w:val="EDC02F9B95F54FACAEBAC93E1CEB80A9"/>
    <w:rsid w:val="00747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3458 McAlpine Ave
Halifax, NS   B3L 3X8
</CompanyAddress>
  <CompanyPhone>(902) 410 - 7130</CompanyPhone>
  <CompanyFax>RS Cleaning Services </CompanyFax>
  <CompanyEmail>Rscleaningservices86@gmail.com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B1912-01F2-45DA-BB7A-B24C0CFD8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CEFBA-F3B9-4359-A561-9E6AA861A04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BFD2AE8-AAF2-44D9-B474-4BEF39C9F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business cards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2019-11-22T00:17:00Z</dcterms:created>
  <dcterms:modified xsi:type="dcterms:W3CDTF">2019-11-22T02:26:00Z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